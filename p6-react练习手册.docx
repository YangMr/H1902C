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vertAlign w:val="subscript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bookmarkStart w:id="0" w:name="_Toc9720_WPSOffice_Level1"/>
      <w:r>
        <w:rPr>
          <w:rFonts w:hint="eastAsia"/>
          <w:sz w:val="24"/>
        </w:rPr>
        <w:t>第一天</w:t>
      </w:r>
      <w:bookmarkEnd w:id="0"/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1、let的新特性请一一列出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不存在变量提升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暂时性死区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不允许重复声明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块级作用域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2、const新特性--列出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不存在变量提升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暂时性死区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不允许重复声明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Microsoft YaHei" w:hAnsi="Microsoft YaHei" w:eastAsia="Microsoft YaHei" w:cs="Microsoft YaHei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块级作用域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声明的变量不允许重新赋值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3、let和var的区别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4、对{ foo: "aaa", bar: "bbb" }进行解构赋值写出代码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Let {foo,bar} = 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{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foo: "aaa", bar: "bbb" 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请使用ES6 Class创建一个类，包含name和sex属性、fn()方法，在方法console.log()输出类中的name</w:t>
      </w:r>
    </w:p>
    <w:p>
      <w:pPr>
        <w:numPr>
          <w:numId w:val="0"/>
        </w:numPr>
        <w:rPr>
          <w:rFonts w:hint="eastAsia"/>
          <w:sz w:val="24"/>
        </w:rPr>
      </w:pPr>
    </w:p>
    <w:p>
      <w:pPr>
        <w:numPr>
          <w:numId w:val="0"/>
        </w:numP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Class Student {</w:t>
      </w:r>
    </w:p>
    <w:p>
      <w:pPr>
        <w:numPr>
          <w:numId w:val="0"/>
        </w:numPr>
        <w:ind w:firstLine="420" w:firstLineChars="0"/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Constructor(){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This.name = “jack”,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This.age = 20</w:t>
      </w:r>
    </w:p>
    <w:p>
      <w:pPr>
        <w:numPr>
          <w:numId w:val="0"/>
        </w:numPr>
        <w:ind w:firstLine="420" w:firstLineChars="0"/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Fn(){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Console.log(this.name)</w:t>
      </w:r>
    </w:p>
    <w:p>
      <w:pPr>
        <w:numPr>
          <w:numId w:val="0"/>
        </w:numPr>
        <w:ind w:firstLine="420" w:firstLineChars="0"/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Let s = new Student()</w:t>
      </w:r>
    </w:p>
    <w:p>
      <w:pPr>
        <w:numPr>
          <w:numId w:val="0"/>
        </w:numP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S.fn()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6、请使用ES6 Class创建两个类（父：parent，子：child），child继承parent，请写出代码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class </w:t>
      </w: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parent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{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    constructor(num) {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        this.money = num;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    }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}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class child extends </w:t>
      </w:r>
      <w:r>
        <w:rPr>
          <w:rFonts w:hint="default"/>
          <w:color w:val="70AD47" w:themeColor="accent6"/>
          <w:sz w:val="24"/>
          <w14:textFill>
            <w14:solidFill>
              <w14:schemeClr w14:val="accent6"/>
            </w14:solidFill>
          </w14:textFill>
        </w:rPr>
        <w:t>parent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{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    constructor (num,a){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        super(num)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        alert(a)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    }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};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let c = new child(2000,100);</w:t>
      </w:r>
    </w:p>
    <w:p>
      <w:pP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 xml:space="preserve">    alert(c.money)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7、在第6题基础上完成子类重写父类上的属性、方法，写出代码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8、</w:t>
      </w:r>
      <w:bookmarkStart w:id="5" w:name="_GoBack"/>
      <w:r>
        <w:rPr>
          <w:rFonts w:hint="eastAsia"/>
          <w:sz w:val="24"/>
        </w:rPr>
        <w:t>箭头函数和function区别或新增了哪些特性</w:t>
      </w:r>
      <w:bookmarkEnd w:id="5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9、set数据结构有哪些常用的属性和方法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map数据结构有哪些常用的属性和方法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、数据类型都要哪些？ES6中新增的数据类型是什么并介绍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2、基本数据类型和引用数据类型的区别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3、数组有哪些扩展的常用方法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14、介绍一下Promise是什么？分别阐述Promise有什么特点、缺点？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15、Promise常用方法有哪些及作用是什么？</w:t>
      </w: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sz w:val="24"/>
        </w:rPr>
      </w:pPr>
    </w:p>
    <w:p>
      <w:pPr>
        <w:jc w:val="center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第二天</w:t>
      </w:r>
    </w:p>
    <w:p>
      <w:pPr>
        <w:jc w:val="center"/>
        <w:rPr>
          <w:rFonts w:hint="eastAsia"/>
          <w:sz w:val="24"/>
          <w:lang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请描述一下你对webpack的理解</w:t>
      </w:r>
    </w:p>
    <w:p>
      <w:pPr>
        <w:rPr>
          <w:rFonts w:asciiTheme="minorEastAsia" w:hAnsiTheme="minorEastAsia"/>
          <w:color w:val="70AD47" w:themeColor="accent6"/>
          <w:szCs w:val="21"/>
        </w:rPr>
      </w:pPr>
      <w:r>
        <w:rPr>
          <w:rFonts w:asciiTheme="minorEastAsia" w:hAnsiTheme="minorEastAsia"/>
          <w:color w:val="70AD47" w:themeColor="accent6"/>
          <w:szCs w:val="21"/>
        </w:rPr>
        <w:t>Webpack</w:t>
      </w:r>
      <w:r>
        <w:rPr>
          <w:rFonts w:hint="eastAsia" w:asciiTheme="minorEastAsia" w:hAnsiTheme="minorEastAsia"/>
          <w:color w:val="70AD47" w:themeColor="accent6"/>
          <w:szCs w:val="21"/>
        </w:rPr>
        <w:t xml:space="preserve"> 可以看作是一个模块的打包机，它做的事情就是分析你的项目结构，找到了模块以及其它的一些浏览器不能使用的拓展语言。并将其转换和打包为合适的格式提供浏览器使用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webpack的四个核心概念是什么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asciiTheme="minorEastAsia" w:hAnsiTheme="minorEastAsia"/>
          <w:color w:val="70AD47" w:themeColor="accent6"/>
          <w:szCs w:val="21"/>
        </w:rPr>
      </w:pP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四个核心概念：入口(</w:t>
      </w:r>
      <w:r>
        <w:rPr>
          <w:rStyle w:val="13"/>
          <w:rFonts w:asciiTheme="minorEastAsia" w:hAnsiTheme="minorEastAsia" w:eastAsiaTheme="minorEastAsia"/>
          <w:color w:val="70AD47" w:themeColor="accent6"/>
          <w:sz w:val="21"/>
          <w:szCs w:val="21"/>
          <w:shd w:val="clear" w:color="auto" w:fill="F6F6F6"/>
        </w:rPr>
        <w:t>entry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)、输出(</w:t>
      </w:r>
      <w:r>
        <w:rPr>
          <w:rStyle w:val="13"/>
          <w:rFonts w:asciiTheme="minorEastAsia" w:hAnsiTheme="minorEastAsia" w:eastAsiaTheme="minorEastAsia"/>
          <w:color w:val="70AD47" w:themeColor="accent6"/>
          <w:sz w:val="21"/>
          <w:szCs w:val="21"/>
          <w:shd w:val="clear" w:color="auto" w:fill="F6F6F6"/>
        </w:rPr>
        <w:t>output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)、loader</w:t>
      </w:r>
      <w:r>
        <w:rPr>
          <w:rFonts w:hint="eastAsia" w:cs="Arial" w:asciiTheme="minorEastAsia" w:hAnsiTheme="minorEastAsia"/>
          <w:color w:val="70AD47" w:themeColor="accent6"/>
          <w:szCs w:val="21"/>
          <w:shd w:val="clear" w:color="auto" w:fill="FFFFFF"/>
        </w:rPr>
        <w:t>(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预处理文件</w:t>
      </w:r>
      <w:r>
        <w:rPr>
          <w:rFonts w:hint="eastAsia" w:cs="Arial" w:asciiTheme="minorEastAsia" w:hAnsiTheme="minorEastAsia"/>
          <w:color w:val="70AD47" w:themeColor="accent6"/>
          <w:szCs w:val="21"/>
          <w:shd w:val="clear" w:color="auto" w:fill="FFFFFF"/>
        </w:rPr>
        <w:t>)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、插件(</w:t>
      </w:r>
      <w:r>
        <w:rPr>
          <w:rStyle w:val="13"/>
          <w:rFonts w:asciiTheme="minorEastAsia" w:hAnsiTheme="minorEastAsia" w:eastAsiaTheme="minorEastAsia"/>
          <w:color w:val="70AD47" w:themeColor="accent6"/>
          <w:sz w:val="21"/>
          <w:szCs w:val="21"/>
          <w:shd w:val="clear" w:color="auto" w:fill="F6F6F6"/>
        </w:rPr>
        <w:t>plugins</w:t>
      </w:r>
      <w:r>
        <w:rPr>
          <w:rFonts w:cs="Arial" w:asciiTheme="minorEastAsia" w:hAnsiTheme="minorEastAsia"/>
          <w:color w:val="70AD47" w:themeColor="accent6"/>
          <w:szCs w:val="21"/>
          <w:shd w:val="clear" w:color="auto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为什么要用webpack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Webpack 可以将多种静态资源 js、css、less 转换成一个静态文件，</w:t>
      </w:r>
    </w:p>
    <w:p>
      <w:pPr>
        <w:ind w:right="210" w:rightChars="1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减少了页面的请求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分别介绍什么是loader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plugin</w:t>
      </w:r>
    </w:p>
    <w:p>
      <w:pPr>
        <w:rPr>
          <w:rFonts w:hint="eastAsia"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loader是文件加载器，能够加载资源文件，并对这些文件进行一些处理，诸如编译、压缩等，最终一起打包到指定的文件中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在webpack运行的生命周期中会广播出许多事件，plugin可以监听这些事件，在合适的时机通过webpack提供的API改变输出结果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5、 loader 和 plugin 不同</w:t>
      </w:r>
    </w:p>
    <w:p>
      <w:pPr>
        <w:rPr>
          <w:rFonts w:hint="default" w:asciiTheme="minorEastAsia" w:hAnsiTheme="minorEastAsia"/>
          <w:color w:val="70AD47" w:themeColor="accent6"/>
          <w:szCs w:val="21"/>
          <w:lang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区别：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loader 用于加载某些资源文件。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plugin 用于扩展webpack的功能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6、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什么是webpack和grunt和gulp有什么不同</w:t>
      </w:r>
    </w:p>
    <w:p>
      <w:pPr>
        <w:rPr>
          <w:rFonts w:hint="eastAsia"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webpack 是前端的一个项目构建工具，它是基于 Node.js 开发出来的一个前端工具；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区别</w:t>
      </w: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Gulp/Grunt是一种能够优化前端的开发流程的工具</w:t>
      </w: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 xml:space="preserve">   </w:t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是基于 task 任务的</w:t>
      </w: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而WebPack是一种模块化的解决方案</w:t>
      </w: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 xml:space="preserve">    </w:t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是基于整个项目进行构建的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不过Webpack的优点使得Webpack在很多场景下可以替代Gulp/Grunt类的工具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说一下webpack的构建流程</w:t>
      </w:r>
    </w:p>
    <w:p>
      <w:pP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</w:pPr>
    </w:p>
    <w:p>
      <w:pP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从启动webpack构建到输出结果经历了一系列过程，它们是：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1.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解析webpack配置参数，合并从shell传入和webpack.config.js文件里配置的参数，生产最后的配置结果。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2.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注册所有配置的插件，好让插件监听webpack构建生命周期的事件节点，以做出对应的反应。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3.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从配置的entry入口文件开始解析文件构建AST语法树，找出每个文件所依赖的文件，递归下去。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4.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在解析文件递归的过程中根据文件类型和loader配置找出合适的loader用来对文件进行转换。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5.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递归完后得到每个文件的最终结果，根据entry配置生成代码块chunk。</w:t>
      </w:r>
    </w:p>
    <w:p>
      <w:pPr>
        <w:ind w:firstLine="420" w:firstLineChars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6.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输出所有chunk到文件系统。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40" w:leftChars="0" w:right="0" w:rightChars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8、create-react-app 如何使用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/>
          <w:color w:val="70AD47" w:themeColor="accent6"/>
          <w:szCs w:val="21"/>
          <w:lang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使用create-react-app主要用来创建项目</w:t>
      </w:r>
    </w:p>
    <w:p>
      <w:pPr>
        <w:ind w:firstLine="420" w:firstLineChars="0"/>
        <w:rPr>
          <w:rFonts w:hint="default" w:asciiTheme="minorEastAsia" w:hAnsiTheme="minorEastAsia"/>
          <w:color w:val="70AD47" w:themeColor="accent6"/>
          <w:szCs w:val="21"/>
          <w:lang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创建项目之前需要安装create-react-app</w:t>
      </w:r>
    </w:p>
    <w:p>
      <w:pPr>
        <w:ind w:firstLine="420" w:firstLineChars="0"/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 xml:space="preserve">安装命令： </w:t>
      </w:r>
      <w:r>
        <w:rPr>
          <w:rFonts w:hint="default" w:asciiTheme="minorEastAsia" w:hAnsiTheme="minorEastAsia"/>
          <w:color w:val="70AD47" w:themeColor="accent6"/>
          <w:szCs w:val="21"/>
          <w:lang w:val="en-US" w:eastAsia="zh-CN"/>
        </w:rPr>
        <w:t>npm install -g create-react-app</w:t>
      </w:r>
    </w:p>
    <w:p>
      <w:pPr>
        <w:ind w:firstLine="420" w:firstLineChars="0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</w:p>
    <w:p>
      <w:pPr>
        <w:jc w:val="center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第三天</w:t>
      </w:r>
    </w:p>
    <w:p>
      <w:pPr>
        <w:rPr>
          <w:sz w:val="24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请描述一下你对react的理解</w:t>
      </w:r>
    </w:p>
    <w:p>
      <w:pPr>
        <w:rPr>
          <w:rFonts w:hint="eastAsia" w:asciiTheme="minorEastAsia" w:hAnsiTheme="minorEastAsia"/>
          <w:color w:val="70AD47" w:themeColor="accent6"/>
          <w:szCs w:val="21"/>
          <w:lang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eastAsia="zh-CN"/>
        </w:rPr>
        <w:t>react是一个用于构建用户界面的JAVACRIPT库，很多人认为react是MVC中的V（视图）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react的特点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eastAsia="zh-CN"/>
        </w:rPr>
        <w:t>（</w:t>
      </w: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它使用虚拟DOM 而不是真正的DOM。 它可以进行服务器端渲染。 它遵循单向数据流或数据绑定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列出React的一些主要优点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它提高了应用的性能 可以方便地在客户端和服务器端使用 由于 JSX，代码的可读性很好 React 很容易与 Meteor，Angular 等其他框架集成 使用React，编写UI测试用例变得非常容易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b w:val="0"/>
          <w:bCs/>
          <w:sz w:val="24"/>
          <w:lang w:val="en-US" w:eastAsia="zh-CN"/>
        </w:rPr>
      </w:pPr>
      <w:r>
        <w:rPr>
          <w:rStyle w:val="10"/>
          <w:rFonts w:ascii="Arial" w:hAnsi="Arial" w:eastAsia="Arial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什么是JSX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JSX 是J avaScript XML 的简写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/>
          <w:color w:val="70AD47" w:themeColor="accent6"/>
          <w:szCs w:val="21"/>
          <w:lang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JSX是</w:t>
      </w:r>
      <w:r>
        <w:rPr>
          <w:rFonts w:hint="default" w:asciiTheme="minorEastAsia" w:hAnsiTheme="minorEastAsia"/>
          <w:color w:val="70AD47" w:themeColor="accent6"/>
          <w:szCs w:val="21"/>
          <w:lang w:eastAsia="zh-CN"/>
        </w:rPr>
        <w:t>javascript</w:t>
      </w: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高级语法糖, 最终执行时还是会被转成原生js, 通过babel等方式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什么是组件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</w:pPr>
      <w:r>
        <w:rPr>
          <w:rFonts w:hint="eastAsia" w:asciiTheme="minorEastAsia" w:hAnsiTheme="minorEastAsia"/>
          <w:color w:val="70AD47" w:themeColor="accent6"/>
          <w:szCs w:val="21"/>
          <w:lang w:val="en-US" w:eastAsia="zh-CN"/>
        </w:rPr>
        <w:t>一个应用/版块/页面中用于实现某个局部的功能(包括html, js, css等)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把这些局部功能组装到</w:t>
      </w: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一起，就形成</w:t>
      </w: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组件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在react中如何创建组件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eastAsia="zh-CN" w:bidi="ar-SA"/>
        </w:rPr>
        <w:t>react创建组件的方式：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007700"/>
          <w:spacing w:val="0"/>
          <w:kern w:val="0"/>
          <w:sz w:val="32"/>
          <w:szCs w:val="32"/>
          <w:shd w:val="clear" w:fill="FFFFFF"/>
          <w:lang w:val="en-US" w:eastAsia="zh-CN" w:bidi="ar"/>
        </w:rPr>
        <w:t>React.createClass()、ES6 class 和无状态函数。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区分Real DOM和Virtual DOM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你了解 Virtual DOM 吗？解释一下它的工作原理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React将DOM抽象为虚拟DOM，虚拟DOM其实就是用一个对象来描述DOM，通过对比前后两个对象的差异，最终只把变化的部分重新渲染，提高渲染的效率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原理：1） 用 JS对象结构表示 DOM 树的结构，然后用这个树构建一个真正的 DOM 树，插到文档当中。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2）当状态变更的时候，重新构造一棵新的对象树。然后用新的树和旧的树进行比较，记录两棵树差异。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default" w:asciiTheme="minorEastAsia" w:hAnsiTheme="minorEastAsia" w:eastAsiaTheme="minorEastAsia" w:cstheme="minorBidi"/>
          <w:color w:val="70AD47" w:themeColor="accent6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Bidi"/>
          <w:color w:val="70AD47" w:themeColor="accent6"/>
          <w:kern w:val="2"/>
          <w:sz w:val="21"/>
          <w:szCs w:val="21"/>
          <w:lang w:eastAsia="zh-CN" w:bidi="ar-SA"/>
        </w:rPr>
        <w:t>3） 把记录的差异应用到步骤1所构建的真正的DOM树上，视图就更新了。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 怎样解释 React 中 render() 的作用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007700"/>
          <w:spacing w:val="0"/>
          <w:sz w:val="28"/>
          <w:szCs w:val="28"/>
        </w:rPr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每个React组件强制要求必须有一个 render()。它返回一个 React 元素，是原生 DOM 组件的表示。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你怎样理解“在React中，一切都是组件”这句话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组件是 React 应用 UI 的构建块。这些组件将整个 UI 分成小的独立并可重用的部分。每个组件彼此独立，而不会影响 UI 的其余部分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b w:val="0"/>
          <w:bCs/>
          <w:sz w:val="24"/>
          <w:lang w:val="en-US" w:eastAsia="zh-CN"/>
        </w:rPr>
      </w:pPr>
      <w:r>
        <w:rPr>
          <w:rStyle w:val="10"/>
          <w:rFonts w:ascii="Arial" w:hAnsi="Arial" w:eastAsia="Arial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如何在React</w:t>
      </w:r>
      <w:r>
        <w:rPr>
          <w:rStyle w:val="10"/>
          <w:rFonts w:hint="eastAsia" w:ascii="Arial" w:hAnsi="Arial" w:eastAsia="宋体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组件</w:t>
      </w:r>
      <w:r>
        <w:rPr>
          <w:rStyle w:val="10"/>
          <w:rFonts w:ascii="Arial" w:hAnsi="Arial" w:eastAsia="Arial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中</w:t>
      </w:r>
      <w:r>
        <w:rPr>
          <w:rStyle w:val="10"/>
          <w:rFonts w:hint="eastAsia" w:ascii="Arial" w:hAnsi="Arial" w:eastAsia="宋体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绑定</w:t>
      </w:r>
      <w:r>
        <w:rPr>
          <w:rStyle w:val="10"/>
          <w:rFonts w:ascii="Arial" w:hAnsi="Arial" w:eastAsia="Arial" w:cs="Arial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一个事件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kern w:val="0"/>
          <w:sz w:val="28"/>
          <w:szCs w:val="28"/>
          <w:shd w:val="clear" w:fill="282C34"/>
          <w:lang w:val="en-US" w:eastAsia="zh-CN" w:bidi="ar"/>
        </w:rPr>
        <w:t xml:space="preserve">&lt;div onClick={this.show}&gt;Click Me!&lt;/div&gt; 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/>
          <w:b w:val="0"/>
          <w:bCs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ind w:firstLine="0" w:firstLineChars="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你对 React 的 refs 有什么了解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Refs 是 React 提供给我们的安全访问 DOM 元素或者某个组件实例的句柄。我们可以为元素添加 ref 属性然后在回调函数中接受该元素在 DOM 树中的句柄，该值会作为回调函数的第一个参数返回。 用于对 render() 返回的特定元素或组件的引用。当需要进行 DOM 测量或向组件添加方法时，它们会派上用场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第四天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React 中，何为 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状态是 React 组件的核心，是数据的来源，必须尽可能简单。基本上状态是确定组件呈现和行为的对象。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如何给state设置初始值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eastAsia="zh-CN" w:bidi="ar"/>
        </w:rPr>
        <w:t>this.state = {}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007700"/>
          <w:spacing w:val="0"/>
          <w:kern w:val="0"/>
          <w:sz w:val="28"/>
          <w:szCs w:val="28"/>
          <w:shd w:val="clear" w:fill="FFFFFF"/>
          <w:lang w:val="en-US" w:eastAsia="zh-CN" w:bidi="ar"/>
        </w:rPr>
        <w:t>可以用 this.setState()更新组件的状态。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组件的状态(state)和属性(props)之间有何不同</w:t>
      </w:r>
    </w:p>
    <w:p>
      <w:pPr>
        <w:keepNext w:val="0"/>
        <w:keepLines w:val="0"/>
        <w:widowControl/>
        <w:suppressLineNumbers w:val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Avenir Next" w:hAnsi="Avenir Next" w:eastAsia="Avenir Next" w:cs="Avenir Next"/>
          <w:i w:val="0"/>
          <w:caps w:val="0"/>
          <w:color w:val="70AD47" w:themeColor="accent6"/>
          <w:spacing w:val="-2"/>
          <w:kern w:val="0"/>
          <w:sz w:val="36"/>
          <w:szCs w:val="36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props一般用于接收外部传入的数据; 而state则用于记录组件内部数据, 而且是需要经常改变的数据。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类组件(Class component)和函数式组件(Functional component)之间有何不同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区别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1）构造函数创建的组件叫：无状态组件；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2）class关键字创建的组件叫：有状态组件；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Bidi"/>
          <w:color w:val="70AD47" w:themeColor="accent6"/>
          <w:kern w:val="2"/>
          <w:sz w:val="21"/>
          <w:szCs w:val="21"/>
          <w:lang w:val="en-US" w:eastAsia="zh-CN" w:bidi="ar-SA"/>
        </w:rPr>
        <w:t>3）有状态组件与无状态组件的本质区别在于是否有state（状态）属性。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何为受控组件(controlled component)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70AD47" w:themeColor="accent6"/>
          <w:spacing w:val="0"/>
          <w:kern w:val="0"/>
          <w:sz w:val="32"/>
          <w:szCs w:val="32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受控组件：表单元素（input.textarea,selection）的值由React组件控制。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在构造函数中调用 super(props) 的目的是什么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接收父组件传递的参数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如何改变事件处理方法的this指向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 w:firstLine="420" w:firstLineChars="0"/>
        <w:textAlignment w:val="auto"/>
        <w:outlineLvl w:val="9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箭头函数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firstLine="420" w:firstLineChars="0"/>
        <w:textAlignment w:val="auto"/>
        <w:outlineLvl w:val="9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通过bind绑定this的指向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中有三种构建组件的方式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007700"/>
          <w:spacing w:val="0"/>
          <w:kern w:val="0"/>
          <w:sz w:val="32"/>
          <w:szCs w:val="32"/>
          <w:shd w:val="clear" w:fill="FFFFFF"/>
          <w:lang w:val="en-US" w:eastAsia="zh-CN" w:bidi="ar"/>
        </w:rPr>
        <w:t>React.createClass()、ES6 class 和无状态函数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42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</w:rPr>
        <w:t>props怎么设置初始值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Chars="0"/>
        <w:textAlignment w:val="auto"/>
        <w:outlineLvl w:val="9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getDefaultProps  设置props默认值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第五天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react组件的生命周期分为哪三个阶段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初始化阶段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更新阶段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卸载阶段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React组件生命周期的阶段是什么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初始化阶段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更新阶段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卸载阶段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错误处理阶段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3、详细解释 React 组件的生命周期方法</w:t>
      </w:r>
    </w:p>
    <w:p>
      <w:pPr>
        <w:ind w:left="420"/>
        <w:rPr>
          <w:rFonts w:hint="eastAsia"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default"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color w:val="70AD47" w:themeColor="accent6"/>
          <w:szCs w:val="21"/>
        </w:rPr>
        <w:t>ComponentWillMount 编译前。渲染前调用</w:t>
      </w:r>
    </w:p>
    <w:p>
      <w:pPr>
        <w:ind w:left="420" w:leftChars="0" w:firstLine="420" w:firstLineChars="0"/>
        <w:rPr>
          <w:rFonts w:hint="eastAsia" w:asciiTheme="minorEastAsia" w:hAnsiTheme="minorEastAsia"/>
          <w:color w:val="70AD47" w:themeColor="accent6"/>
          <w:szCs w:val="21"/>
        </w:rPr>
      </w:pPr>
      <w:r>
        <w:rPr>
          <w:rFonts w:hint="default" w:asciiTheme="minorEastAsia" w:hAnsiTheme="minorEastAsia"/>
          <w:color w:val="70AD47" w:themeColor="accent6"/>
          <w:szCs w:val="21"/>
        </w:rPr>
        <w:t>Render() 渲染时调用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componentDidMount 编译完成，渲染后调用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componentWillReceiveProps 组件接受props之前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shouldComponentUpdate 组件state被调用  必须返回一个布尔值，true false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componentWillUpdate 组件state调用后 将要更新时，但还没有render调用</w:t>
      </w:r>
    </w:p>
    <w:p>
      <w:pPr>
        <w:ind w:left="420" w:firstLine="300"/>
        <w:rPr>
          <w:rFonts w:asciiTheme="minorEastAsia" w:hAnsiTheme="minorEastAsia"/>
          <w:color w:val="70AD47" w:themeColor="accent6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componentDidUpdate 在组件完成更新后立即被调用</w:t>
      </w:r>
    </w:p>
    <w:p>
      <w:pPr>
        <w:ind w:left="420" w:firstLine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70AD47" w:themeColor="accent6"/>
          <w:szCs w:val="21"/>
        </w:rPr>
        <w:t>componentWillUnmount 在组件从DOM中移除的时候被调用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componentWillUpdate阶段什么时候使用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数据更新前使用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t>适合请求网络获取数据</w:t>
      </w:r>
      <w:r>
        <w:rPr>
          <w:rFonts w:hint="eastAsia"/>
          <w:lang w:eastAsia="zh-CN"/>
        </w:rPr>
        <w:t>的生命周期是哪个阶段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Cs w:val="21"/>
        </w:rPr>
        <w:t xml:space="preserve"> componentDidMount（）{}</w:t>
      </w:r>
      <w:r>
        <w:rPr>
          <w:rFonts w:hint="default" w:asciiTheme="minorEastAsia" w:hAnsiTheme="minorEastAsia"/>
          <w:szCs w:val="21"/>
        </w:rPr>
        <w:t xml:space="preserve">   组件渲染完成时盗用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componentWillUnmount经常做什么操作</w:t>
      </w:r>
    </w:p>
    <w:p>
      <w:pPr>
        <w:pStyle w:val="1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jc w:val="left"/>
        <w:textAlignment w:val="auto"/>
        <w:outlineLvl w:val="9"/>
        <w:rPr>
          <w:rFonts w:hint="eastAsia"/>
          <w:sz w:val="24"/>
          <w:lang w:eastAsia="zh-CN"/>
        </w:rPr>
      </w:pPr>
      <w:r>
        <w:rPr>
          <w:rFonts w:hint="default"/>
          <w:sz w:val="24"/>
          <w:lang w:eastAsia="zh-CN"/>
        </w:rPr>
        <w:t>卸载阶段是调用，清除程序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第六天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react中父组件如何向子组件传值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子组件如何向父组件传值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兄弟组件如何传值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子组件向父组件传值方法的this指向如何改变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如何获取到表单输入的值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Axios请求数据的方法有哪些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Axios怎样配置默认属性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Axios拦截器的作用是什么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jc w:val="center"/>
        <w:rPr>
          <w:sz w:val="24"/>
        </w:rPr>
      </w:pPr>
    </w:p>
    <w:p>
      <w:pPr>
        <w:pStyle w:val="15"/>
        <w:tabs>
          <w:tab w:val="right" w:leader="dot" w:pos="8306"/>
        </w:tabs>
        <w:rPr>
          <w:sz w:val="24"/>
        </w:rPr>
      </w:pPr>
    </w:p>
    <w:p>
      <w:pPr>
        <w:jc w:val="center"/>
        <w:rPr>
          <w:sz w:val="24"/>
        </w:rPr>
      </w:pPr>
      <w:bookmarkStart w:id="1" w:name="_Toc20894_WPSOffice_Level1"/>
      <w:r>
        <w:rPr>
          <w:rFonts w:hint="eastAsia"/>
          <w:sz w:val="24"/>
        </w:rPr>
        <w:t>第</w:t>
      </w:r>
      <w:r>
        <w:rPr>
          <w:rFonts w:hint="eastAsia"/>
          <w:sz w:val="24"/>
          <w:lang w:val="en-US" w:eastAsia="zh-CN"/>
        </w:rPr>
        <w:t>七</w:t>
      </w:r>
      <w:r>
        <w:rPr>
          <w:rFonts w:hint="eastAsia"/>
          <w:sz w:val="24"/>
        </w:rPr>
        <w:t>天</w:t>
      </w:r>
      <w:bookmarkEnd w:id="1"/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什么是React-router？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如何安装react路由，执行什么命令？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嵌套路由</w:t>
      </w:r>
      <w:r>
        <w:rPr>
          <w:rFonts w:hint="eastAsia"/>
          <w:sz w:val="24"/>
          <w:szCs w:val="24"/>
          <w:lang w:val="en-US" w:eastAsia="zh-CN"/>
        </w:rPr>
        <w:t>怎么实现</w:t>
      </w:r>
      <w:r>
        <w:rPr>
          <w:rFonts w:hint="eastAsia"/>
          <w:sz w:val="24"/>
          <w:szCs w:val="24"/>
        </w:rPr>
        <w:t>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React-router 共几种模式？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单页面应用的特点？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Redirect的使用方法？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Link和 NavlLink的区别？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BrowserRouter和HashRouter分别是什么？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如何实现路由传值？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react路由js进行跳转？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sz w:val="24"/>
        </w:rPr>
      </w:pPr>
    </w:p>
    <w:p>
      <w:pPr>
        <w:jc w:val="center"/>
        <w:rPr>
          <w:rFonts w:hint="eastAsia"/>
          <w:sz w:val="24"/>
        </w:rPr>
      </w:pPr>
      <w:bookmarkStart w:id="2" w:name="_Toc28629_WPSOffice_Level1"/>
      <w:r>
        <w:rPr>
          <w:rFonts w:hint="eastAsia"/>
          <w:sz w:val="24"/>
        </w:rPr>
        <w:t>第</w:t>
      </w:r>
      <w:r>
        <w:rPr>
          <w:rFonts w:hint="eastAsia"/>
          <w:sz w:val="24"/>
          <w:lang w:val="en-US" w:eastAsia="zh-CN"/>
        </w:rPr>
        <w:t>八</w:t>
      </w:r>
      <w:r>
        <w:rPr>
          <w:rFonts w:hint="eastAsia"/>
          <w:sz w:val="24"/>
        </w:rPr>
        <w:t>天</w:t>
      </w:r>
      <w:bookmarkEnd w:id="2"/>
    </w:p>
    <w:p>
      <w:pPr>
        <w:jc w:val="center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</w:p>
    <w:p>
      <w:pPr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Ant Design框架如何在项目中引用？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如何在react项目中安装</w:t>
      </w:r>
      <w:r>
        <w:rPr>
          <w:rFonts w:hint="eastAsia"/>
          <w:sz w:val="24"/>
          <w:szCs w:val="24"/>
        </w:rPr>
        <w:t>Ant Design</w:t>
      </w:r>
      <w:r>
        <w:rPr>
          <w:rFonts w:hint="eastAsia"/>
          <w:sz w:val="24"/>
          <w:szCs w:val="24"/>
          <w:lang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蚂蚁金服UI是一个什么样的框架？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请写出你熟知的UI框架？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如何在react中引入</w:t>
      </w:r>
      <w:r>
        <w:rPr>
          <w:rFonts w:hint="eastAsia"/>
          <w:sz w:val="24"/>
          <w:szCs w:val="24"/>
        </w:rPr>
        <w:t>Ant Design</w:t>
      </w:r>
      <w:r>
        <w:rPr>
          <w:rFonts w:hint="eastAsia"/>
          <w:sz w:val="24"/>
          <w:szCs w:val="24"/>
          <w:lang w:val="en-US" w:eastAsia="zh-CN"/>
        </w:rPr>
        <w:t>样式库？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如何实现按需引入</w:t>
      </w:r>
      <w:r>
        <w:rPr>
          <w:rFonts w:hint="eastAsia"/>
          <w:sz w:val="24"/>
          <w:szCs w:val="24"/>
        </w:rPr>
        <w:t>Ant Design</w:t>
      </w:r>
      <w:r>
        <w:rPr>
          <w:rFonts w:hint="eastAsia"/>
          <w:sz w:val="24"/>
          <w:szCs w:val="24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Ant Design</w:t>
      </w:r>
      <w:r>
        <w:rPr>
          <w:rFonts w:hint="eastAsia"/>
          <w:sz w:val="24"/>
          <w:szCs w:val="24"/>
          <w:lang w:val="en-US" w:eastAsia="zh-CN"/>
        </w:rPr>
        <w:t>如何使用Table组件？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Table组件实现分页，有什么属性？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  <w:lang w:val="en-US" w:eastAsia="zh-CN"/>
        </w:rPr>
        <w:t>九</w:t>
      </w:r>
      <w:r>
        <w:rPr>
          <w:rFonts w:hint="eastAsia"/>
          <w:sz w:val="24"/>
        </w:rPr>
        <w:t>天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sz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 安装？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Redux的设计思想？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Redux的核心概念？</w:t>
      </w:r>
    </w:p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Redux的优点？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Redux的工作流程?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Redux的基本概念？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redux 中间件redux-thunk的作用？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combinereducers的作用是什么？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Subscribe方法什么作用？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dispatch的作用是什么？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  <w:bookmarkStart w:id="3" w:name="_Toc1422_WPSOffice_Level1"/>
      <w:r>
        <w:rPr>
          <w:rFonts w:hint="eastAsia"/>
          <w:sz w:val="24"/>
        </w:rPr>
        <w:t>第十天</w:t>
      </w:r>
      <w:bookmarkEnd w:id="3"/>
    </w:p>
    <w:p>
      <w:pPr>
        <w:jc w:val="center"/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5"/>
        </w:numPr>
        <w:rPr>
          <w:sz w:val="24"/>
        </w:rPr>
      </w:pPr>
      <w:bookmarkStart w:id="4" w:name="OLE_LINK1"/>
      <w:r>
        <w:rPr>
          <w:rFonts w:hint="eastAsia"/>
          <w:sz w:val="24"/>
          <w:lang w:val="en-US" w:eastAsia="zh-CN"/>
        </w:rPr>
        <w:t>React-redux如何安装？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Provider组件的使用？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connect的作用是什么？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mapStateToProps方法的作用？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mapDispatchToProps方法的作用？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5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React-redux的基本概念？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0"/>
        </w:num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0" w:lineRule="auto"/>
        <w:jc w:val="center"/>
        <w:textAlignment w:val="auto"/>
        <w:outlineLvl w:val="9"/>
        <w:rPr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524874" o:spid="_x0000_s4097" o:spt="136" type="#_x0000_t136" style="position:absolute;left:0pt;margin-top:595.35pt;height:18.1pt;width:96pt;mso-position-horizontal:right;mso-position-horizontal-relative:margin;mso-position-vertical-relative:margin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问题，联系我" style="font-family:微软雅黑;font-size:1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42810"/>
    <w:multiLevelType w:val="singleLevel"/>
    <w:tmpl w:val="807428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3F43E32"/>
    <w:multiLevelType w:val="singleLevel"/>
    <w:tmpl w:val="83F43E3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D78090"/>
    <w:multiLevelType w:val="singleLevel"/>
    <w:tmpl w:val="9AD780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641AE6"/>
    <w:multiLevelType w:val="singleLevel"/>
    <w:tmpl w:val="A4641AE6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B9330C92"/>
    <w:multiLevelType w:val="singleLevel"/>
    <w:tmpl w:val="B9330C92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FB8DAE89"/>
    <w:multiLevelType w:val="singleLevel"/>
    <w:tmpl w:val="FB8DAE8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1018010"/>
    <w:multiLevelType w:val="singleLevel"/>
    <w:tmpl w:val="2101801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110D9BD"/>
    <w:multiLevelType w:val="singleLevel"/>
    <w:tmpl w:val="3110D9BD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C7922C5"/>
    <w:multiLevelType w:val="singleLevel"/>
    <w:tmpl w:val="3C7922C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CC15CC2"/>
    <w:multiLevelType w:val="singleLevel"/>
    <w:tmpl w:val="5CC15CC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>
    <w:nsid w:val="5D660F06"/>
    <w:multiLevelType w:val="singleLevel"/>
    <w:tmpl w:val="5D660F0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D662957"/>
    <w:multiLevelType w:val="singleLevel"/>
    <w:tmpl w:val="5D662957"/>
    <w:lvl w:ilvl="0" w:tentative="0">
      <w:start w:val="4"/>
      <w:numFmt w:val="decimal"/>
      <w:suff w:val="nothing"/>
      <w:lvlText w:val="%1、"/>
      <w:lvlJc w:val="left"/>
    </w:lvl>
  </w:abstractNum>
  <w:abstractNum w:abstractNumId="12">
    <w:nsid w:val="5D662975"/>
    <w:multiLevelType w:val="singleLevel"/>
    <w:tmpl w:val="5D662975"/>
    <w:lvl w:ilvl="0" w:tentative="0">
      <w:start w:val="6"/>
      <w:numFmt w:val="decimal"/>
      <w:suff w:val="nothing"/>
      <w:lvlText w:val="%1、"/>
      <w:lvlJc w:val="left"/>
    </w:lvl>
  </w:abstractNum>
  <w:abstractNum w:abstractNumId="13">
    <w:nsid w:val="5D663C84"/>
    <w:multiLevelType w:val="singleLevel"/>
    <w:tmpl w:val="5D663C84"/>
    <w:lvl w:ilvl="0" w:tentative="0">
      <w:start w:val="5"/>
      <w:numFmt w:val="decimal"/>
      <w:suff w:val="nothing"/>
      <w:lvlText w:val="%1、"/>
      <w:lvlJc w:val="left"/>
    </w:lvl>
  </w:abstractNum>
  <w:abstractNum w:abstractNumId="14">
    <w:nsid w:val="7759BAF0"/>
    <w:multiLevelType w:val="singleLevel"/>
    <w:tmpl w:val="7759BAF0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49E149E"/>
    <w:rsid w:val="000070A2"/>
    <w:rsid w:val="00027511"/>
    <w:rsid w:val="00094628"/>
    <w:rsid w:val="000A4911"/>
    <w:rsid w:val="00155B45"/>
    <w:rsid w:val="001A3F71"/>
    <w:rsid w:val="001C0FE8"/>
    <w:rsid w:val="001F68F3"/>
    <w:rsid w:val="002741ED"/>
    <w:rsid w:val="002E4908"/>
    <w:rsid w:val="00364A62"/>
    <w:rsid w:val="00412DA1"/>
    <w:rsid w:val="004167CF"/>
    <w:rsid w:val="00474AD5"/>
    <w:rsid w:val="004B7423"/>
    <w:rsid w:val="004E1F90"/>
    <w:rsid w:val="004F1537"/>
    <w:rsid w:val="004F4DF0"/>
    <w:rsid w:val="00503E34"/>
    <w:rsid w:val="00520948"/>
    <w:rsid w:val="00530894"/>
    <w:rsid w:val="005452A7"/>
    <w:rsid w:val="005753B5"/>
    <w:rsid w:val="00704223"/>
    <w:rsid w:val="00724167"/>
    <w:rsid w:val="0078173F"/>
    <w:rsid w:val="0080279C"/>
    <w:rsid w:val="00846F7F"/>
    <w:rsid w:val="00851B49"/>
    <w:rsid w:val="008729EE"/>
    <w:rsid w:val="008E4365"/>
    <w:rsid w:val="009063EF"/>
    <w:rsid w:val="00986C4A"/>
    <w:rsid w:val="009E6042"/>
    <w:rsid w:val="009E7BA8"/>
    <w:rsid w:val="00A32517"/>
    <w:rsid w:val="00A47D08"/>
    <w:rsid w:val="00A573F2"/>
    <w:rsid w:val="00AB1CFA"/>
    <w:rsid w:val="00B16CDB"/>
    <w:rsid w:val="00B22FE8"/>
    <w:rsid w:val="00B55D7D"/>
    <w:rsid w:val="00BB3469"/>
    <w:rsid w:val="00BB7049"/>
    <w:rsid w:val="00BC3F75"/>
    <w:rsid w:val="00C37339"/>
    <w:rsid w:val="00C43D3C"/>
    <w:rsid w:val="00C45497"/>
    <w:rsid w:val="00CB4D3C"/>
    <w:rsid w:val="00CD1764"/>
    <w:rsid w:val="00CD5F3D"/>
    <w:rsid w:val="00D046E7"/>
    <w:rsid w:val="00D202EC"/>
    <w:rsid w:val="00D3273F"/>
    <w:rsid w:val="00D575CC"/>
    <w:rsid w:val="00D644C0"/>
    <w:rsid w:val="00DA4F8D"/>
    <w:rsid w:val="00DF32E5"/>
    <w:rsid w:val="00E56644"/>
    <w:rsid w:val="00F375E4"/>
    <w:rsid w:val="00F42235"/>
    <w:rsid w:val="00F9152A"/>
    <w:rsid w:val="00FF5A12"/>
    <w:rsid w:val="0128273C"/>
    <w:rsid w:val="012857A8"/>
    <w:rsid w:val="01526217"/>
    <w:rsid w:val="01A37ED0"/>
    <w:rsid w:val="02FF7AE5"/>
    <w:rsid w:val="03EA68F9"/>
    <w:rsid w:val="04DE3F3F"/>
    <w:rsid w:val="056C3FA3"/>
    <w:rsid w:val="05755562"/>
    <w:rsid w:val="065B581F"/>
    <w:rsid w:val="0665788A"/>
    <w:rsid w:val="06F14456"/>
    <w:rsid w:val="07B51BDC"/>
    <w:rsid w:val="07EF48A4"/>
    <w:rsid w:val="080944B1"/>
    <w:rsid w:val="08563A20"/>
    <w:rsid w:val="0886698F"/>
    <w:rsid w:val="09225DDB"/>
    <w:rsid w:val="09D30BC4"/>
    <w:rsid w:val="0A5E34A0"/>
    <w:rsid w:val="0ABB7B63"/>
    <w:rsid w:val="0B7E1708"/>
    <w:rsid w:val="0BAD4978"/>
    <w:rsid w:val="0C2D17A7"/>
    <w:rsid w:val="0C354720"/>
    <w:rsid w:val="0C456771"/>
    <w:rsid w:val="0C922E28"/>
    <w:rsid w:val="0CA34313"/>
    <w:rsid w:val="0CD163DC"/>
    <w:rsid w:val="0CD35109"/>
    <w:rsid w:val="0CE17E97"/>
    <w:rsid w:val="0CE400CD"/>
    <w:rsid w:val="0DEB593E"/>
    <w:rsid w:val="0E0220EB"/>
    <w:rsid w:val="0E10743D"/>
    <w:rsid w:val="0E3F25F0"/>
    <w:rsid w:val="0E6742F2"/>
    <w:rsid w:val="0E8D5442"/>
    <w:rsid w:val="0EB554D4"/>
    <w:rsid w:val="0F491AC2"/>
    <w:rsid w:val="0F777C83"/>
    <w:rsid w:val="0FAD0E6C"/>
    <w:rsid w:val="0FD874D3"/>
    <w:rsid w:val="0FE955C4"/>
    <w:rsid w:val="10EB1D7D"/>
    <w:rsid w:val="10FF3E24"/>
    <w:rsid w:val="11A11C4F"/>
    <w:rsid w:val="12617FC7"/>
    <w:rsid w:val="127D521F"/>
    <w:rsid w:val="128E6033"/>
    <w:rsid w:val="12FD0CC1"/>
    <w:rsid w:val="13464D91"/>
    <w:rsid w:val="134D05F6"/>
    <w:rsid w:val="135C619B"/>
    <w:rsid w:val="138B76EC"/>
    <w:rsid w:val="13BE5CB7"/>
    <w:rsid w:val="143810F3"/>
    <w:rsid w:val="146E2FD1"/>
    <w:rsid w:val="149E149E"/>
    <w:rsid w:val="15130BF9"/>
    <w:rsid w:val="158D622A"/>
    <w:rsid w:val="15936DD2"/>
    <w:rsid w:val="15A93695"/>
    <w:rsid w:val="161B6C7B"/>
    <w:rsid w:val="162257F2"/>
    <w:rsid w:val="16990E08"/>
    <w:rsid w:val="16B773D4"/>
    <w:rsid w:val="170E614E"/>
    <w:rsid w:val="17CD59A2"/>
    <w:rsid w:val="189263A7"/>
    <w:rsid w:val="18D628C7"/>
    <w:rsid w:val="191B312F"/>
    <w:rsid w:val="194D3EF0"/>
    <w:rsid w:val="199D5FB2"/>
    <w:rsid w:val="19E54F65"/>
    <w:rsid w:val="1A066308"/>
    <w:rsid w:val="1A331381"/>
    <w:rsid w:val="1AEC435B"/>
    <w:rsid w:val="1B546405"/>
    <w:rsid w:val="1B645995"/>
    <w:rsid w:val="1B7B7E0E"/>
    <w:rsid w:val="1BC74F7A"/>
    <w:rsid w:val="1BFC2109"/>
    <w:rsid w:val="1C2F7963"/>
    <w:rsid w:val="1C7B234A"/>
    <w:rsid w:val="1C7F2B22"/>
    <w:rsid w:val="1CD15E6E"/>
    <w:rsid w:val="1CE61F3D"/>
    <w:rsid w:val="1D142C58"/>
    <w:rsid w:val="1D32247D"/>
    <w:rsid w:val="1D404B7B"/>
    <w:rsid w:val="1D536222"/>
    <w:rsid w:val="1D7F6BF3"/>
    <w:rsid w:val="1DDF686E"/>
    <w:rsid w:val="1E3D6C5E"/>
    <w:rsid w:val="1EBC3765"/>
    <w:rsid w:val="1EC27B02"/>
    <w:rsid w:val="1ED65DDB"/>
    <w:rsid w:val="1EDA3431"/>
    <w:rsid w:val="1F6533EC"/>
    <w:rsid w:val="1F6A032E"/>
    <w:rsid w:val="1FB313B2"/>
    <w:rsid w:val="1FB91B38"/>
    <w:rsid w:val="1FDC479B"/>
    <w:rsid w:val="20572061"/>
    <w:rsid w:val="206568E1"/>
    <w:rsid w:val="20B51A3B"/>
    <w:rsid w:val="21010161"/>
    <w:rsid w:val="220E0DCC"/>
    <w:rsid w:val="221F3EF2"/>
    <w:rsid w:val="223C23CC"/>
    <w:rsid w:val="224F66AF"/>
    <w:rsid w:val="226E180F"/>
    <w:rsid w:val="22965E57"/>
    <w:rsid w:val="22B04E7D"/>
    <w:rsid w:val="22CB1636"/>
    <w:rsid w:val="232F3D52"/>
    <w:rsid w:val="23547726"/>
    <w:rsid w:val="23813D5D"/>
    <w:rsid w:val="23A60D68"/>
    <w:rsid w:val="23AE112B"/>
    <w:rsid w:val="23B52A2F"/>
    <w:rsid w:val="23D637EB"/>
    <w:rsid w:val="23FA4829"/>
    <w:rsid w:val="24152052"/>
    <w:rsid w:val="24194A54"/>
    <w:rsid w:val="24A77FAE"/>
    <w:rsid w:val="24B322A0"/>
    <w:rsid w:val="2512020D"/>
    <w:rsid w:val="251A5E29"/>
    <w:rsid w:val="251B6D9D"/>
    <w:rsid w:val="253615CB"/>
    <w:rsid w:val="259E4ECB"/>
    <w:rsid w:val="25E824E0"/>
    <w:rsid w:val="261214B0"/>
    <w:rsid w:val="271F4B90"/>
    <w:rsid w:val="2783340B"/>
    <w:rsid w:val="278E146C"/>
    <w:rsid w:val="27D95FAC"/>
    <w:rsid w:val="284F124B"/>
    <w:rsid w:val="28646CF4"/>
    <w:rsid w:val="287C17DA"/>
    <w:rsid w:val="28E264A3"/>
    <w:rsid w:val="28EC691B"/>
    <w:rsid w:val="291B1871"/>
    <w:rsid w:val="2993124A"/>
    <w:rsid w:val="29B614B7"/>
    <w:rsid w:val="29F51D56"/>
    <w:rsid w:val="2A245041"/>
    <w:rsid w:val="2A791384"/>
    <w:rsid w:val="2AA32F36"/>
    <w:rsid w:val="2ABD62C5"/>
    <w:rsid w:val="2BBB3E18"/>
    <w:rsid w:val="2BD205AC"/>
    <w:rsid w:val="2BD63623"/>
    <w:rsid w:val="2BFE5A00"/>
    <w:rsid w:val="2C1B223F"/>
    <w:rsid w:val="2C710508"/>
    <w:rsid w:val="2C833181"/>
    <w:rsid w:val="2CC20D6C"/>
    <w:rsid w:val="2CCA34FC"/>
    <w:rsid w:val="2D6A3D83"/>
    <w:rsid w:val="2D813354"/>
    <w:rsid w:val="2EE97C2E"/>
    <w:rsid w:val="2F246D7F"/>
    <w:rsid w:val="2F4A6A43"/>
    <w:rsid w:val="2F5819CF"/>
    <w:rsid w:val="2FEE3EF3"/>
    <w:rsid w:val="303468AB"/>
    <w:rsid w:val="30522041"/>
    <w:rsid w:val="30604B9D"/>
    <w:rsid w:val="30E01667"/>
    <w:rsid w:val="31181FA6"/>
    <w:rsid w:val="3148079F"/>
    <w:rsid w:val="315843DF"/>
    <w:rsid w:val="322866E1"/>
    <w:rsid w:val="32375B28"/>
    <w:rsid w:val="33B92F94"/>
    <w:rsid w:val="33CD079B"/>
    <w:rsid w:val="342E4F09"/>
    <w:rsid w:val="34AD0944"/>
    <w:rsid w:val="34B03911"/>
    <w:rsid w:val="34B960E1"/>
    <w:rsid w:val="34D65E61"/>
    <w:rsid w:val="350E5103"/>
    <w:rsid w:val="3532396B"/>
    <w:rsid w:val="35960A38"/>
    <w:rsid w:val="35D95702"/>
    <w:rsid w:val="362E5B91"/>
    <w:rsid w:val="366A5D73"/>
    <w:rsid w:val="371E5B36"/>
    <w:rsid w:val="37267324"/>
    <w:rsid w:val="372A7CC0"/>
    <w:rsid w:val="377C1F72"/>
    <w:rsid w:val="378915B2"/>
    <w:rsid w:val="37F15BB4"/>
    <w:rsid w:val="37F62B97"/>
    <w:rsid w:val="389903E8"/>
    <w:rsid w:val="38B335C5"/>
    <w:rsid w:val="38BB2929"/>
    <w:rsid w:val="38D92FD1"/>
    <w:rsid w:val="38DF60DC"/>
    <w:rsid w:val="390C5B0E"/>
    <w:rsid w:val="39646CA6"/>
    <w:rsid w:val="396C5431"/>
    <w:rsid w:val="39961C2A"/>
    <w:rsid w:val="39E41D53"/>
    <w:rsid w:val="3A873C8F"/>
    <w:rsid w:val="3ADAE8D6"/>
    <w:rsid w:val="3BB85890"/>
    <w:rsid w:val="3BCB1743"/>
    <w:rsid w:val="3BF40471"/>
    <w:rsid w:val="3C29099A"/>
    <w:rsid w:val="3C6E0353"/>
    <w:rsid w:val="3CBA28AF"/>
    <w:rsid w:val="3D804FFC"/>
    <w:rsid w:val="3DB87569"/>
    <w:rsid w:val="3DC54C86"/>
    <w:rsid w:val="3DCA06F6"/>
    <w:rsid w:val="3DF21B78"/>
    <w:rsid w:val="3DFD0B82"/>
    <w:rsid w:val="3E4B3CF2"/>
    <w:rsid w:val="3E7D1E9B"/>
    <w:rsid w:val="3EBEA384"/>
    <w:rsid w:val="3FBC27B3"/>
    <w:rsid w:val="3FC90D8D"/>
    <w:rsid w:val="409A7EAD"/>
    <w:rsid w:val="40A801C4"/>
    <w:rsid w:val="41773E7E"/>
    <w:rsid w:val="41B01029"/>
    <w:rsid w:val="420737C8"/>
    <w:rsid w:val="420D513F"/>
    <w:rsid w:val="426C7166"/>
    <w:rsid w:val="42F47F68"/>
    <w:rsid w:val="433B31D7"/>
    <w:rsid w:val="447B7A31"/>
    <w:rsid w:val="44890026"/>
    <w:rsid w:val="44B00E28"/>
    <w:rsid w:val="450C7A43"/>
    <w:rsid w:val="4515005B"/>
    <w:rsid w:val="458A0724"/>
    <w:rsid w:val="45BE2A74"/>
    <w:rsid w:val="467C6EC2"/>
    <w:rsid w:val="468A628C"/>
    <w:rsid w:val="46AD6401"/>
    <w:rsid w:val="46ED4759"/>
    <w:rsid w:val="4795554B"/>
    <w:rsid w:val="47B4166D"/>
    <w:rsid w:val="47ED6488"/>
    <w:rsid w:val="485C0AC5"/>
    <w:rsid w:val="486B4DF6"/>
    <w:rsid w:val="48C6058C"/>
    <w:rsid w:val="494F7A0C"/>
    <w:rsid w:val="49B501E7"/>
    <w:rsid w:val="49BD4C38"/>
    <w:rsid w:val="49E56DFB"/>
    <w:rsid w:val="49F15A8B"/>
    <w:rsid w:val="4B1E0428"/>
    <w:rsid w:val="4B3B657B"/>
    <w:rsid w:val="4B5D0330"/>
    <w:rsid w:val="4B5E2638"/>
    <w:rsid w:val="4B705845"/>
    <w:rsid w:val="4B9C4431"/>
    <w:rsid w:val="4BF421A1"/>
    <w:rsid w:val="4C2D71D7"/>
    <w:rsid w:val="4CA7747B"/>
    <w:rsid w:val="4CEE299D"/>
    <w:rsid w:val="4D1675C6"/>
    <w:rsid w:val="4D3E6680"/>
    <w:rsid w:val="4D4E36A9"/>
    <w:rsid w:val="4D5662D9"/>
    <w:rsid w:val="4D6762E6"/>
    <w:rsid w:val="4DF0146A"/>
    <w:rsid w:val="4E723681"/>
    <w:rsid w:val="4EAD47BE"/>
    <w:rsid w:val="4FF56996"/>
    <w:rsid w:val="506252C0"/>
    <w:rsid w:val="51052337"/>
    <w:rsid w:val="513E3197"/>
    <w:rsid w:val="51C46CDF"/>
    <w:rsid w:val="51E50ABF"/>
    <w:rsid w:val="51FE582F"/>
    <w:rsid w:val="524D46BE"/>
    <w:rsid w:val="528D56D9"/>
    <w:rsid w:val="528F0449"/>
    <w:rsid w:val="539129B0"/>
    <w:rsid w:val="539131F4"/>
    <w:rsid w:val="53942BB3"/>
    <w:rsid w:val="539E5843"/>
    <w:rsid w:val="53A7091F"/>
    <w:rsid w:val="53EC46C9"/>
    <w:rsid w:val="54A4162D"/>
    <w:rsid w:val="55782737"/>
    <w:rsid w:val="56314A21"/>
    <w:rsid w:val="566B7AD8"/>
    <w:rsid w:val="56C219B7"/>
    <w:rsid w:val="56E322C2"/>
    <w:rsid w:val="56FB69E5"/>
    <w:rsid w:val="571D588D"/>
    <w:rsid w:val="57395020"/>
    <w:rsid w:val="573B006E"/>
    <w:rsid w:val="5745041E"/>
    <w:rsid w:val="57480FDB"/>
    <w:rsid w:val="57526707"/>
    <w:rsid w:val="575A40B6"/>
    <w:rsid w:val="57985FDB"/>
    <w:rsid w:val="57A21256"/>
    <w:rsid w:val="58387894"/>
    <w:rsid w:val="58870ECB"/>
    <w:rsid w:val="58DC5059"/>
    <w:rsid w:val="58FF2F57"/>
    <w:rsid w:val="591C1AEE"/>
    <w:rsid w:val="594F073C"/>
    <w:rsid w:val="5987214C"/>
    <w:rsid w:val="59B7BEE7"/>
    <w:rsid w:val="59BC52DA"/>
    <w:rsid w:val="59CD20BD"/>
    <w:rsid w:val="59EE3278"/>
    <w:rsid w:val="5A0F7A54"/>
    <w:rsid w:val="5A83690E"/>
    <w:rsid w:val="5AC336B3"/>
    <w:rsid w:val="5C184533"/>
    <w:rsid w:val="5C4D36CA"/>
    <w:rsid w:val="5C7914CF"/>
    <w:rsid w:val="5C85650F"/>
    <w:rsid w:val="5CC41641"/>
    <w:rsid w:val="5CF62219"/>
    <w:rsid w:val="5D013433"/>
    <w:rsid w:val="5D4A73EA"/>
    <w:rsid w:val="5DF063D5"/>
    <w:rsid w:val="5DFC0FF3"/>
    <w:rsid w:val="5DFE3171"/>
    <w:rsid w:val="5E332133"/>
    <w:rsid w:val="5F443EF3"/>
    <w:rsid w:val="5FDD8EA1"/>
    <w:rsid w:val="60C95608"/>
    <w:rsid w:val="610647F7"/>
    <w:rsid w:val="61341920"/>
    <w:rsid w:val="615B3CA4"/>
    <w:rsid w:val="61953ED3"/>
    <w:rsid w:val="61DB4D12"/>
    <w:rsid w:val="61F96A7C"/>
    <w:rsid w:val="6290576A"/>
    <w:rsid w:val="62B742F4"/>
    <w:rsid w:val="631F47CA"/>
    <w:rsid w:val="632E1E2F"/>
    <w:rsid w:val="63676E81"/>
    <w:rsid w:val="636B1475"/>
    <w:rsid w:val="63A55B32"/>
    <w:rsid w:val="63AF432B"/>
    <w:rsid w:val="641B52E4"/>
    <w:rsid w:val="65131D50"/>
    <w:rsid w:val="653455DD"/>
    <w:rsid w:val="654C6DCD"/>
    <w:rsid w:val="65CC4C7E"/>
    <w:rsid w:val="66286758"/>
    <w:rsid w:val="66711F5B"/>
    <w:rsid w:val="66B936E9"/>
    <w:rsid w:val="66F03098"/>
    <w:rsid w:val="67927640"/>
    <w:rsid w:val="67986A46"/>
    <w:rsid w:val="679C20A0"/>
    <w:rsid w:val="67B715C0"/>
    <w:rsid w:val="67DC408F"/>
    <w:rsid w:val="67F00DCD"/>
    <w:rsid w:val="67FA6F42"/>
    <w:rsid w:val="68381700"/>
    <w:rsid w:val="695443C1"/>
    <w:rsid w:val="69724F81"/>
    <w:rsid w:val="69EC27E7"/>
    <w:rsid w:val="69ED193D"/>
    <w:rsid w:val="6B1D3735"/>
    <w:rsid w:val="6B233AB1"/>
    <w:rsid w:val="6B635B02"/>
    <w:rsid w:val="6B7645A2"/>
    <w:rsid w:val="6BA74251"/>
    <w:rsid w:val="6C0D5B20"/>
    <w:rsid w:val="6C5E6D13"/>
    <w:rsid w:val="6D535020"/>
    <w:rsid w:val="6D7D236C"/>
    <w:rsid w:val="6DB14C2C"/>
    <w:rsid w:val="6DB53FD5"/>
    <w:rsid w:val="6DC304EE"/>
    <w:rsid w:val="6E902128"/>
    <w:rsid w:val="6E965005"/>
    <w:rsid w:val="6F3135AE"/>
    <w:rsid w:val="6F43756B"/>
    <w:rsid w:val="6F77640D"/>
    <w:rsid w:val="6F9F63B4"/>
    <w:rsid w:val="6FA077EE"/>
    <w:rsid w:val="6FA47BDF"/>
    <w:rsid w:val="6FAFD635"/>
    <w:rsid w:val="7089398F"/>
    <w:rsid w:val="709421BE"/>
    <w:rsid w:val="70A02E64"/>
    <w:rsid w:val="70C445A5"/>
    <w:rsid w:val="70F15527"/>
    <w:rsid w:val="71045060"/>
    <w:rsid w:val="71126F1E"/>
    <w:rsid w:val="714224A7"/>
    <w:rsid w:val="714F46C7"/>
    <w:rsid w:val="71565C2F"/>
    <w:rsid w:val="71734CB8"/>
    <w:rsid w:val="719E65EA"/>
    <w:rsid w:val="71A87F96"/>
    <w:rsid w:val="71AFADB1"/>
    <w:rsid w:val="71BC764F"/>
    <w:rsid w:val="7254047E"/>
    <w:rsid w:val="726D01AE"/>
    <w:rsid w:val="72AE07F8"/>
    <w:rsid w:val="72D72C4E"/>
    <w:rsid w:val="73302953"/>
    <w:rsid w:val="73332D1B"/>
    <w:rsid w:val="73902388"/>
    <w:rsid w:val="739C2871"/>
    <w:rsid w:val="73CC6C42"/>
    <w:rsid w:val="73DF40A7"/>
    <w:rsid w:val="73F47200"/>
    <w:rsid w:val="745C19A2"/>
    <w:rsid w:val="74F41F54"/>
    <w:rsid w:val="75093055"/>
    <w:rsid w:val="756F7A23"/>
    <w:rsid w:val="75A16BBA"/>
    <w:rsid w:val="75B5492E"/>
    <w:rsid w:val="75CD7A14"/>
    <w:rsid w:val="760C5548"/>
    <w:rsid w:val="76683E8A"/>
    <w:rsid w:val="766D216D"/>
    <w:rsid w:val="767862B8"/>
    <w:rsid w:val="77142C37"/>
    <w:rsid w:val="7774E662"/>
    <w:rsid w:val="77882FD1"/>
    <w:rsid w:val="77BF7AFE"/>
    <w:rsid w:val="77C4EF89"/>
    <w:rsid w:val="781C1AC1"/>
    <w:rsid w:val="781C4A1E"/>
    <w:rsid w:val="784D23E8"/>
    <w:rsid w:val="784D26F0"/>
    <w:rsid w:val="788719B9"/>
    <w:rsid w:val="79356771"/>
    <w:rsid w:val="79477330"/>
    <w:rsid w:val="7979155C"/>
    <w:rsid w:val="79CA4715"/>
    <w:rsid w:val="79E420E7"/>
    <w:rsid w:val="7A267062"/>
    <w:rsid w:val="7A770EAB"/>
    <w:rsid w:val="7A9209D4"/>
    <w:rsid w:val="7AAB12FE"/>
    <w:rsid w:val="7AC23DB8"/>
    <w:rsid w:val="7AE7677B"/>
    <w:rsid w:val="7BE9712A"/>
    <w:rsid w:val="7C27196E"/>
    <w:rsid w:val="7C4B5B91"/>
    <w:rsid w:val="7C4D29FE"/>
    <w:rsid w:val="7CCD7154"/>
    <w:rsid w:val="7D721E60"/>
    <w:rsid w:val="7DC737C1"/>
    <w:rsid w:val="7DF94257"/>
    <w:rsid w:val="7E1974F7"/>
    <w:rsid w:val="7E50555D"/>
    <w:rsid w:val="7E772FF0"/>
    <w:rsid w:val="7E79F722"/>
    <w:rsid w:val="7E7F3BD1"/>
    <w:rsid w:val="7E9B3475"/>
    <w:rsid w:val="7E9C3C25"/>
    <w:rsid w:val="7EC6723C"/>
    <w:rsid w:val="7F0D1F3A"/>
    <w:rsid w:val="7F7E82FA"/>
    <w:rsid w:val="7F960377"/>
    <w:rsid w:val="9FDF3E62"/>
    <w:rsid w:val="A9F3E5EE"/>
    <w:rsid w:val="B4172776"/>
    <w:rsid w:val="B6FFC818"/>
    <w:rsid w:val="BFF212FD"/>
    <w:rsid w:val="CFFDDE71"/>
    <w:rsid w:val="DFEFFF3C"/>
    <w:rsid w:val="E5DFC993"/>
    <w:rsid w:val="E6DD023B"/>
    <w:rsid w:val="E8EE002E"/>
    <w:rsid w:val="EBEF1D0E"/>
    <w:rsid w:val="EDFF961B"/>
    <w:rsid w:val="F5BF8445"/>
    <w:rsid w:val="F6FF0DB4"/>
    <w:rsid w:val="F7DFF5FD"/>
    <w:rsid w:val="FBCBFCFB"/>
    <w:rsid w:val="FC9D14EF"/>
    <w:rsid w:val="FEB91DED"/>
    <w:rsid w:val="FEBF2F46"/>
    <w:rsid w:val="FF9F1C67"/>
    <w:rsid w:val="FFD54A99"/>
    <w:rsid w:val="FFEF55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1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gling/Library/Containers/com.kingsoft.wpsoffice.mac/Data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bk</Company>
  <Pages>17</Pages>
  <Words>2516</Words>
  <Characters>2462</Characters>
  <Lines>20</Lines>
  <Paragraphs>9</Paragraphs>
  <ScaleCrop>false</ScaleCrop>
  <LinksUpToDate>false</LinksUpToDate>
  <CharactersWithSpaces>4969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2018-03-28T18:17:00Z</dcterms:created>
  <dc:creator>Wolf1385010864</dc:creator>
  <cp:lastModifiedBy>yangling</cp:lastModifiedBy>
  <dcterms:modified xsi:type="dcterms:W3CDTF">2019-08-28T16:58:13Z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