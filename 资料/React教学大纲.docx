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1" o:spid="_x0000_s1031" o:spt="1" style="position:absolute;left:0pt;margin-left:-14.35pt;margin-top:388.8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React 起源于 Facebook 的内部项目，因为该公司对市场上所有 JavaScript MVC 框架，都不满意，就决定自己写一套，用来架设 Instagram 的网站。做出来以后，发现这套东西很好用，就在2013年5月开源了。由于 React 的设计思想极其独特，属于革命性创新，性能出众，代码逻辑却非常简单。所以，越来越多的人开始关注和使用，认为它可能是将来 Web 开发的主流工具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</w:p>
                <w:p>
                  <w:pPr>
                    <w:rPr>
                      <w:rFonts w:hint="default"/>
                    </w:rPr>
                  </w:pPr>
                </w:p>
              </w:txbxContent>
            </v:textbox>
          </v:rect>
        </w:pict>
      </w:r>
      <w:r>
        <w:pict>
          <v:rect id="_x0000_s1032" o:spid="_x0000_s1032" o:spt="1" style="position:absolute;left:0pt;margin-left:-18.1pt;margin-top:157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6"/>
                    <w:rPr>
                      <w:rFonts w:hint="eastAsia" w:eastAsia="宋体"/>
                      <w:sz w:val="84"/>
                      <w:lang w:val="en-US" w:eastAsia="zh-CN"/>
                    </w:rPr>
                  </w:pPr>
                  <w:r>
                    <w:rPr>
                      <w:rFonts w:hint="eastAsia"/>
                      <w:sz w:val="84"/>
                      <w:lang w:val="en-US" w:eastAsia="zh-CN"/>
                    </w:rPr>
                    <w:t>React 教学大纲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227.9pt;margin-top:597.65pt;height:92.15pt;width:180.2pt;z-index:251660288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1.27mm,2.54mm,1.27mm">
              <w:txbxContent>
                <w:p/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30" o:spid="_x0000_s1030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教学目标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培养学生独立解决问题的能力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引导学生独立完成项目开发</w:t>
      </w:r>
    </w:p>
    <w:p>
      <w:p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教学难点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Promise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Webpack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React组件通信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Redux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Redux-Redux</w:t>
      </w:r>
    </w:p>
    <w:p>
      <w:p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第一单元 ECMAScript6（10课时）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1.1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什么是ES6*****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1.1.1  Let、const和var的区别****(15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1.1.2 变量解构赋值（数组解构）****(10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1.1.3 变量解构赋值（对象解构）****(5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字符串、正则、数值、函数、数组、对象的扩展，箭头函数和普通函数区别*****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1.2.1 模板字符串****(15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1.2.2 字符串扩展方法****(10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1.2.3 数值扩展****(10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1.2.4 函数扩展****(5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1.2.5 箭头函数****(10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1.2.6 数组扩展****(5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1.2.7 对象的扩展****(5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iterator 和 for ...of 循环****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1.3.1 遍历器for...of****(10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1.3.2  iterator****(10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1.4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Class基本使用和继承*****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1.4.1 类概念的由来*****(10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1.4.2  constructor方法*****(10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1.4.3 类的继承*****(10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1.4.4 静态方法静态属性****(10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1.5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set 和 map 数据结构****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1.5.1 基本用法**** 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1.5.2 实例的属性和方法****(15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1.5.3 遍历操作*****(10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1.6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Symbol 数据类型***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1.6.1  概述****(15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1.6.2  描述参数****(10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1.6.3  作为属性名****(5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1.7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Promise对象*****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1.7.1  Promise的含义*****(15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1.7.2 基本用法*****(10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1.7.3  Promise方法*****(5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async 函数*****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1.8.1  含义****(15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1.8.2 基本用法****(10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1.8.3 语法****(10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第二单元 Webpack4.0（4课时）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  Webpack介绍 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2.1.1 Webpack的重要性****(10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2.2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为什么要使用Webpack *****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2.3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打包基本配置***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2.3.1 安装webpack环境 ***(25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2.3.2 初始化配置***(20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2.4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.css、.scss文件类型解析****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2.4.1 预编译解析 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2.4.2  loader 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2.5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ES6转ES5解析****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2.5.1 解析配置 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2.6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JSX语法解析及注意事项****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2.6.1 什么是jsx****(10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2.6.2  jsx使用****(10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2.7 服务器、热加载配置****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2.7.1 配置本地服务器****(10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2.7.2 热加载****(10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第三单元 组件 （6课时）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什么是组件*****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3.1.1 组件的概念****（15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组件的好处*****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3.2.1 组件的特点 ****（15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组件的封装*****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3.3.1 函数组件 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3.3.2  class组件****（10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3.3.3 函数组件、class组件的区别****（10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组件的三大属性*****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3.3.1  state 属性****（10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3.3.2  props属性****（10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3.3.3  state属性和props属性的区别****（10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3.34  refs属性值****（10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3.5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组件通信*****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3.5.1 父传子****（10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3.5.2 子传父****（10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3.5.3 兄弟组件****（10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3.5.4 跨组件通信（context）****（10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3.5.5 数据类型校验 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3.6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Children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****</w:t>
      </w:r>
      <w:r>
        <w:rPr>
          <w:rFonts w:hint="eastAsia"/>
          <w:b/>
          <w:bCs/>
          <w:sz w:val="21"/>
          <w:szCs w:val="21"/>
          <w:lang w:val="en-US" w:eastAsia="zh-CN"/>
        </w:rPr>
        <w:t>（5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3.7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defaultProps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***</w:t>
      </w:r>
      <w:r>
        <w:rPr>
          <w:rFonts w:hint="eastAsia"/>
          <w:b/>
          <w:bCs/>
          <w:sz w:val="21"/>
          <w:szCs w:val="21"/>
          <w:lang w:val="en-US" w:eastAsia="zh-CN"/>
        </w:rPr>
        <w:t>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第四单元 State&amp;组件受控（2课时）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4.1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内部状态***（5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4.2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合并更新***（10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4.3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异步更新*****（10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4.4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setState函数参数介绍*****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4.4.1 更新视图的setState方法（10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4.5  This指向*****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4.5.1 解决this指向问题（10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4.6  组件受控*****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4.6.1 组件的受控（15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第五单元 生命周期（4课时）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5.1 生命周期介绍****（15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5.1.1 生命周期作用（10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5.2 装载阶段****（15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5.3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更新阶段****（15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5.4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卸载阶段****（15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5.5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错误处理****（15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5.5.1 如何处理错误（10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5.6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获取真实DOM****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5.4.1 ref属性 *****(15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5.4.2 获取真实dom *****(15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第六单元 TODOLIST（6课时）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6.1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组件拆分****（15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6.2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添加、删除、编辑*****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6.2.1 实现添加列表*****（5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6.2.2 实现删除列表*****（10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6.2.3 实现编辑当前*****（15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6.3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全选、单条选中*****（15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6.4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视图切换、过滤*****（15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6.5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清除选中*****（15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第七单元   react-router-dom  （6课时）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1" w:firstLineChars="10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7.1  SPA介绍****（25′）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1" w:firstLineChars="1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7.1.1  单页应用介绍 **** 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7.1.2  单页应用特点 ***（5′）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7.1.3  前端路由 ****（5′）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7.1.4  前端路由实现原理 ****（5′）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1" w:firstLineChars="10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7.2  react-router-dom******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1" w:firstLineChars="1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7.2.1 react-router-dom介绍 ***（10′）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7.2.1 react-router-dom安装 ***（5′）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7.2.3 内置组件 ******（45′）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459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BrowserRouter、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459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HashRouter、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459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459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Redirect、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459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Link、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459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NavLink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459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Switch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7.2.4 路由的基本配置*****（45′）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7.2.5 嵌套路由*****（20′）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7.2.6 路由传值*****（20′）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7.2.7 react路由js跳转*****（10′）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7.2.8 react单页应用练习*****（90′）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第八单元 react UI组件库****(4课时)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2" w:firstLineChars="20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8.1 react比较流行的组件库 ***（15′）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8.1.1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"https://link.jianshu.com/?t=https://www.oschina.net/p/material+ui" \t "https://www.jianshu.com/p/_blank"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React Material-UI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***（5′）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8.1.2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"https://link.jianshu.com/?t=https://www.oschina.net/p/react-bootstrap" \t "https://www.jianshu.com/p/_blank"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React-Bootstrap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  ***（5′）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8.1.3 ant-design       ***（5′）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8.2 ant-design使用入门****（165′）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8.2.1 ant-design介绍 ***（20′）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8.2.2 安装ant-design *** 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8.2.3 按需引入、全部引入***（5′）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8.2.4 项目中用到的antd组件****（135′）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通用组件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布局组件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导航组件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数据录入组件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数据展示组件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反馈组件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81" w:firstLine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第九单元 redux （4课时）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1" w:firstLineChars="10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9.1 redux是什么*****（10′）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1" w:firstLineChars="10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9.2 什么情况下使用redux*****（5′）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1" w:firstLineChars="10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9.3 redux的运行流程*****（20′）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1" w:firstLineChars="10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9.4 redux的三个核心概念*****（30′）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9.4.1 action *****(10′)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9.4.2 reducer *****(10′)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9.4.3 store *****（10′）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1" w:firstLineChars="10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9.5 redux的核心API *****（35′）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9.5.1 redux 里面的createStore combinereducers  applyMiddleware ***(10′)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9.5.2 store 里面的getState  Subscribe  dispatch  unsubscribe ****（20′）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9.5.3 redux 中间件  redux-thunk ****（5′）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1" w:firstLineChars="10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9.6 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9.6.1 使用redux 改写todolist效果*****（80′）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第十单元 react-redux (4课时 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10.1 react-redux概念**** (10 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10.2 安装及使用****（10′）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10.3 相关概念*****（20′）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10.3.1 UI组件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10.3.2 容器组件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10.4 Provider ***（10′）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10.5 connect ***（10′）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10.6 mapStateToProps ***（10′）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10.7 mapDispatchToProps ***（10 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10.8购物车案例练习 *****（100 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第十一单元 移动端去哪网购票频道 项目（20课时）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</w:t>
      </w:r>
      <w:r>
        <w:drawing>
          <wp:inline distT="0" distB="0" distL="114300" distR="114300">
            <wp:extent cx="3590290" cy="61810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11.1  组件拆分组件化方式完成每页页面结构布局*****（180′）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11.2  首页布局 组件拆分*****（90′）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11.3  banner切换效果实现***（90′）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11.4  触摸搜索框跳转搜索页*****（90′）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11.5  搜索提示*****（90′）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11.6  搜索列表数据请求（90′）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11.7  触摸列表每一项查看景区详情（270′）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第十二单元  复习（8课时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0192"/>
    <w:rsid w:val="005F29AA"/>
    <w:rsid w:val="007623B2"/>
    <w:rsid w:val="00D403EB"/>
    <w:rsid w:val="014D79D8"/>
    <w:rsid w:val="01672527"/>
    <w:rsid w:val="017F0884"/>
    <w:rsid w:val="01C631F6"/>
    <w:rsid w:val="020874E3"/>
    <w:rsid w:val="030054FC"/>
    <w:rsid w:val="030176FB"/>
    <w:rsid w:val="03441469"/>
    <w:rsid w:val="039424ED"/>
    <w:rsid w:val="03C97144"/>
    <w:rsid w:val="03E60C72"/>
    <w:rsid w:val="04B24EC3"/>
    <w:rsid w:val="051861A3"/>
    <w:rsid w:val="05573452"/>
    <w:rsid w:val="05A766D5"/>
    <w:rsid w:val="05ED13C7"/>
    <w:rsid w:val="060065E5"/>
    <w:rsid w:val="064C4C64"/>
    <w:rsid w:val="06D45E42"/>
    <w:rsid w:val="06E95DE7"/>
    <w:rsid w:val="07277E4A"/>
    <w:rsid w:val="078139DC"/>
    <w:rsid w:val="07983601"/>
    <w:rsid w:val="07DD0873"/>
    <w:rsid w:val="082F4DFA"/>
    <w:rsid w:val="083A163D"/>
    <w:rsid w:val="08DC6217"/>
    <w:rsid w:val="08F316BF"/>
    <w:rsid w:val="0971670A"/>
    <w:rsid w:val="09965645"/>
    <w:rsid w:val="09B40479"/>
    <w:rsid w:val="0A1B11F9"/>
    <w:rsid w:val="0A22612D"/>
    <w:rsid w:val="0A282899"/>
    <w:rsid w:val="0AA25D14"/>
    <w:rsid w:val="0AF7780B"/>
    <w:rsid w:val="0B162D20"/>
    <w:rsid w:val="0B2E5535"/>
    <w:rsid w:val="0B580B29"/>
    <w:rsid w:val="0B657E3F"/>
    <w:rsid w:val="0B7216D3"/>
    <w:rsid w:val="0C1734E6"/>
    <w:rsid w:val="0C3A499F"/>
    <w:rsid w:val="0C48175F"/>
    <w:rsid w:val="0CDB0CA5"/>
    <w:rsid w:val="0D173089"/>
    <w:rsid w:val="0D1F048D"/>
    <w:rsid w:val="0D257E20"/>
    <w:rsid w:val="0D781E29"/>
    <w:rsid w:val="0D934BD1"/>
    <w:rsid w:val="0DB3678A"/>
    <w:rsid w:val="0DEE7869"/>
    <w:rsid w:val="0DEF74E9"/>
    <w:rsid w:val="0E184392"/>
    <w:rsid w:val="0E30318D"/>
    <w:rsid w:val="0EAF40A4"/>
    <w:rsid w:val="0ED3796C"/>
    <w:rsid w:val="0F0D7CC0"/>
    <w:rsid w:val="0F6B5ADC"/>
    <w:rsid w:val="0F990127"/>
    <w:rsid w:val="0FE759A6"/>
    <w:rsid w:val="10052457"/>
    <w:rsid w:val="10470D2B"/>
    <w:rsid w:val="105656D9"/>
    <w:rsid w:val="106B567E"/>
    <w:rsid w:val="10856228"/>
    <w:rsid w:val="108D3FB3"/>
    <w:rsid w:val="110732FE"/>
    <w:rsid w:val="114950F1"/>
    <w:rsid w:val="118A2253"/>
    <w:rsid w:val="11940C20"/>
    <w:rsid w:val="11C67EB9"/>
    <w:rsid w:val="11DF2FE2"/>
    <w:rsid w:val="11E36164"/>
    <w:rsid w:val="1251264E"/>
    <w:rsid w:val="125C25AB"/>
    <w:rsid w:val="12A61726"/>
    <w:rsid w:val="13995836"/>
    <w:rsid w:val="13CE5712"/>
    <w:rsid w:val="13ED1A3D"/>
    <w:rsid w:val="14033ECF"/>
    <w:rsid w:val="145810EC"/>
    <w:rsid w:val="14627308"/>
    <w:rsid w:val="14A624F0"/>
    <w:rsid w:val="14B64D09"/>
    <w:rsid w:val="14D9555F"/>
    <w:rsid w:val="14ED2C64"/>
    <w:rsid w:val="15044A88"/>
    <w:rsid w:val="1525549F"/>
    <w:rsid w:val="15A62093"/>
    <w:rsid w:val="15BC67B5"/>
    <w:rsid w:val="15BE553B"/>
    <w:rsid w:val="16332F7C"/>
    <w:rsid w:val="163B4B05"/>
    <w:rsid w:val="169961A3"/>
    <w:rsid w:val="16A4165C"/>
    <w:rsid w:val="16AC1099"/>
    <w:rsid w:val="170C6636"/>
    <w:rsid w:val="170F5DE2"/>
    <w:rsid w:val="17195B03"/>
    <w:rsid w:val="17301B9A"/>
    <w:rsid w:val="175C3CE3"/>
    <w:rsid w:val="17AC4D67"/>
    <w:rsid w:val="17C31108"/>
    <w:rsid w:val="17D50129"/>
    <w:rsid w:val="17D8582B"/>
    <w:rsid w:val="184616E2"/>
    <w:rsid w:val="18F75C82"/>
    <w:rsid w:val="190D36A9"/>
    <w:rsid w:val="19193C38"/>
    <w:rsid w:val="19457086"/>
    <w:rsid w:val="19873E43"/>
    <w:rsid w:val="1A507F41"/>
    <w:rsid w:val="1A746473"/>
    <w:rsid w:val="1AFE05D6"/>
    <w:rsid w:val="1B2F1FC5"/>
    <w:rsid w:val="1B50295E"/>
    <w:rsid w:val="1BAD2CF8"/>
    <w:rsid w:val="1BCC1F28"/>
    <w:rsid w:val="1BDF56C5"/>
    <w:rsid w:val="1BFC4E9E"/>
    <w:rsid w:val="1C332BD1"/>
    <w:rsid w:val="1C9054E9"/>
    <w:rsid w:val="1C9F5B04"/>
    <w:rsid w:val="1CC26FBD"/>
    <w:rsid w:val="1CE913FB"/>
    <w:rsid w:val="1CF3345A"/>
    <w:rsid w:val="1DAA72BB"/>
    <w:rsid w:val="1DCC2CF2"/>
    <w:rsid w:val="1E1D17F8"/>
    <w:rsid w:val="1E1F1478"/>
    <w:rsid w:val="1E501C47"/>
    <w:rsid w:val="1E654E0E"/>
    <w:rsid w:val="1E6F5DA7"/>
    <w:rsid w:val="1E7C1811"/>
    <w:rsid w:val="1EA85B59"/>
    <w:rsid w:val="1EB811D7"/>
    <w:rsid w:val="1EE97C47"/>
    <w:rsid w:val="1F15650D"/>
    <w:rsid w:val="1F225822"/>
    <w:rsid w:val="1F2B417E"/>
    <w:rsid w:val="1F477FE0"/>
    <w:rsid w:val="1F531875"/>
    <w:rsid w:val="1F707B20"/>
    <w:rsid w:val="1FC55623"/>
    <w:rsid w:val="1FF84581"/>
    <w:rsid w:val="20190339"/>
    <w:rsid w:val="201C12BD"/>
    <w:rsid w:val="203778E9"/>
    <w:rsid w:val="205169A6"/>
    <w:rsid w:val="20731CCC"/>
    <w:rsid w:val="209B180C"/>
    <w:rsid w:val="20D451E9"/>
    <w:rsid w:val="20D946C9"/>
    <w:rsid w:val="20D970F2"/>
    <w:rsid w:val="21112ACF"/>
    <w:rsid w:val="21124CCD"/>
    <w:rsid w:val="214445A3"/>
    <w:rsid w:val="21777040"/>
    <w:rsid w:val="21795977"/>
    <w:rsid w:val="218E591C"/>
    <w:rsid w:val="21962D28"/>
    <w:rsid w:val="21D96C95"/>
    <w:rsid w:val="21DA4716"/>
    <w:rsid w:val="221029F2"/>
    <w:rsid w:val="22775899"/>
    <w:rsid w:val="228B6AB8"/>
    <w:rsid w:val="22D86BB8"/>
    <w:rsid w:val="22E307CC"/>
    <w:rsid w:val="22F94B6E"/>
    <w:rsid w:val="23443CE8"/>
    <w:rsid w:val="235A5E8C"/>
    <w:rsid w:val="235D6F83"/>
    <w:rsid w:val="239A6C76"/>
    <w:rsid w:val="23BE6AB5"/>
    <w:rsid w:val="23CA19C3"/>
    <w:rsid w:val="242A6B0E"/>
    <w:rsid w:val="24462612"/>
    <w:rsid w:val="247E5FEF"/>
    <w:rsid w:val="248655F9"/>
    <w:rsid w:val="2538541D"/>
    <w:rsid w:val="256D08E9"/>
    <w:rsid w:val="25731D7F"/>
    <w:rsid w:val="25CB240D"/>
    <w:rsid w:val="25D655D1"/>
    <w:rsid w:val="262D6C2F"/>
    <w:rsid w:val="26492CDC"/>
    <w:rsid w:val="266A6A94"/>
    <w:rsid w:val="268705C2"/>
    <w:rsid w:val="26BC301B"/>
    <w:rsid w:val="26EF6CED"/>
    <w:rsid w:val="26FA3155"/>
    <w:rsid w:val="27182477"/>
    <w:rsid w:val="27522BC4"/>
    <w:rsid w:val="277272C6"/>
    <w:rsid w:val="279A7186"/>
    <w:rsid w:val="27E1537C"/>
    <w:rsid w:val="28225DE5"/>
    <w:rsid w:val="28486025"/>
    <w:rsid w:val="28657B53"/>
    <w:rsid w:val="286E6264"/>
    <w:rsid w:val="2876586F"/>
    <w:rsid w:val="28FB5AC8"/>
    <w:rsid w:val="29510A55"/>
    <w:rsid w:val="295264D7"/>
    <w:rsid w:val="2972480D"/>
    <w:rsid w:val="29C27A8F"/>
    <w:rsid w:val="29EF765A"/>
    <w:rsid w:val="2A060D90"/>
    <w:rsid w:val="2A766639"/>
    <w:rsid w:val="2AA61387"/>
    <w:rsid w:val="2AEE6D3A"/>
    <w:rsid w:val="2B0C45AE"/>
    <w:rsid w:val="2B1E5A7B"/>
    <w:rsid w:val="2B2D4AE3"/>
    <w:rsid w:val="2B413784"/>
    <w:rsid w:val="2B95320E"/>
    <w:rsid w:val="2BBD43D2"/>
    <w:rsid w:val="2C162776"/>
    <w:rsid w:val="2C264CFB"/>
    <w:rsid w:val="2C395F1A"/>
    <w:rsid w:val="2C6B1F6C"/>
    <w:rsid w:val="2C6C546F"/>
    <w:rsid w:val="2CA220C6"/>
    <w:rsid w:val="2CD6709D"/>
    <w:rsid w:val="2CEE04BB"/>
    <w:rsid w:val="2D354EB8"/>
    <w:rsid w:val="2D5D27F9"/>
    <w:rsid w:val="2D9561C4"/>
    <w:rsid w:val="2DB647D7"/>
    <w:rsid w:val="2E250044"/>
    <w:rsid w:val="2E323AD6"/>
    <w:rsid w:val="2E5C271C"/>
    <w:rsid w:val="2E735BC5"/>
    <w:rsid w:val="2E886A64"/>
    <w:rsid w:val="2ED36EE3"/>
    <w:rsid w:val="2EEA3285"/>
    <w:rsid w:val="2EFE7D27"/>
    <w:rsid w:val="2F00322A"/>
    <w:rsid w:val="2F141ECB"/>
    <w:rsid w:val="2F540736"/>
    <w:rsid w:val="2F724463"/>
    <w:rsid w:val="2F7A0DAA"/>
    <w:rsid w:val="302B69F2"/>
    <w:rsid w:val="30344521"/>
    <w:rsid w:val="30D5792D"/>
    <w:rsid w:val="30D650DC"/>
    <w:rsid w:val="30FE7B85"/>
    <w:rsid w:val="313A50D3"/>
    <w:rsid w:val="31CF55C7"/>
    <w:rsid w:val="31DB5F31"/>
    <w:rsid w:val="32D41798"/>
    <w:rsid w:val="32DF3206"/>
    <w:rsid w:val="335540A1"/>
    <w:rsid w:val="336F7271"/>
    <w:rsid w:val="33B54162"/>
    <w:rsid w:val="33E54CB2"/>
    <w:rsid w:val="34022063"/>
    <w:rsid w:val="34233081"/>
    <w:rsid w:val="3426571B"/>
    <w:rsid w:val="343B7C3F"/>
    <w:rsid w:val="347A51A5"/>
    <w:rsid w:val="35041886"/>
    <w:rsid w:val="351608A7"/>
    <w:rsid w:val="352630BF"/>
    <w:rsid w:val="35364308"/>
    <w:rsid w:val="354B299D"/>
    <w:rsid w:val="3555038B"/>
    <w:rsid w:val="35866BFD"/>
    <w:rsid w:val="35D278B4"/>
    <w:rsid w:val="35D41F5E"/>
    <w:rsid w:val="36674D51"/>
    <w:rsid w:val="36756265"/>
    <w:rsid w:val="36EB1726"/>
    <w:rsid w:val="370400D2"/>
    <w:rsid w:val="37371BA6"/>
    <w:rsid w:val="373B602E"/>
    <w:rsid w:val="375C2CDF"/>
    <w:rsid w:val="37617482"/>
    <w:rsid w:val="37A159D2"/>
    <w:rsid w:val="381226F1"/>
    <w:rsid w:val="38126F8A"/>
    <w:rsid w:val="381C311D"/>
    <w:rsid w:val="38595180"/>
    <w:rsid w:val="389152DA"/>
    <w:rsid w:val="39276AD2"/>
    <w:rsid w:val="39BB2C66"/>
    <w:rsid w:val="39FF0D34"/>
    <w:rsid w:val="3A5B5BCB"/>
    <w:rsid w:val="3A6442DC"/>
    <w:rsid w:val="3AAC13AA"/>
    <w:rsid w:val="3AE422AB"/>
    <w:rsid w:val="3B013DDA"/>
    <w:rsid w:val="3B3223AB"/>
    <w:rsid w:val="3B3D37FB"/>
    <w:rsid w:val="3B8159AD"/>
    <w:rsid w:val="3B882DB9"/>
    <w:rsid w:val="3B8C3362"/>
    <w:rsid w:val="3B9001C6"/>
    <w:rsid w:val="3B9259AF"/>
    <w:rsid w:val="3BB219FF"/>
    <w:rsid w:val="3BBE7A10"/>
    <w:rsid w:val="3C6E7BB4"/>
    <w:rsid w:val="3C7265BA"/>
    <w:rsid w:val="3CB92381"/>
    <w:rsid w:val="3CC350C0"/>
    <w:rsid w:val="3D213CB3"/>
    <w:rsid w:val="3D351B7B"/>
    <w:rsid w:val="3D7E79F1"/>
    <w:rsid w:val="3D895D82"/>
    <w:rsid w:val="3E3C42C9"/>
    <w:rsid w:val="3E9052B0"/>
    <w:rsid w:val="3EC14B85"/>
    <w:rsid w:val="3EDC31B1"/>
    <w:rsid w:val="3EE21837"/>
    <w:rsid w:val="3F181D11"/>
    <w:rsid w:val="3F46155B"/>
    <w:rsid w:val="3F551B76"/>
    <w:rsid w:val="3F602105"/>
    <w:rsid w:val="3FD55947"/>
    <w:rsid w:val="400C5AA1"/>
    <w:rsid w:val="402356C6"/>
    <w:rsid w:val="409D1B0D"/>
    <w:rsid w:val="40D52EFF"/>
    <w:rsid w:val="413A6513"/>
    <w:rsid w:val="416050CE"/>
    <w:rsid w:val="41783C50"/>
    <w:rsid w:val="41D50910"/>
    <w:rsid w:val="41EE72BB"/>
    <w:rsid w:val="41EF4D3D"/>
    <w:rsid w:val="427B109E"/>
    <w:rsid w:val="42AD5A5D"/>
    <w:rsid w:val="42D6300B"/>
    <w:rsid w:val="43EB387E"/>
    <w:rsid w:val="441A52C7"/>
    <w:rsid w:val="448736FC"/>
    <w:rsid w:val="44973997"/>
    <w:rsid w:val="44E0180C"/>
    <w:rsid w:val="44F1532A"/>
    <w:rsid w:val="456055DE"/>
    <w:rsid w:val="459E2EC4"/>
    <w:rsid w:val="461536B6"/>
    <w:rsid w:val="4628299A"/>
    <w:rsid w:val="46554BF1"/>
    <w:rsid w:val="46783EAC"/>
    <w:rsid w:val="469965DF"/>
    <w:rsid w:val="469B78E4"/>
    <w:rsid w:val="46C005E5"/>
    <w:rsid w:val="473906E7"/>
    <w:rsid w:val="476602B2"/>
    <w:rsid w:val="47EF6F11"/>
    <w:rsid w:val="48226466"/>
    <w:rsid w:val="488B2612"/>
    <w:rsid w:val="48AB1EA8"/>
    <w:rsid w:val="48BB5360"/>
    <w:rsid w:val="48E561A4"/>
    <w:rsid w:val="49115E3D"/>
    <w:rsid w:val="491A4480"/>
    <w:rsid w:val="49420ABC"/>
    <w:rsid w:val="494707C7"/>
    <w:rsid w:val="495E03EC"/>
    <w:rsid w:val="4A013479"/>
    <w:rsid w:val="4A6C4D26"/>
    <w:rsid w:val="4AA56185"/>
    <w:rsid w:val="4AB54221"/>
    <w:rsid w:val="4ACA0943"/>
    <w:rsid w:val="4AD743D6"/>
    <w:rsid w:val="4AE07264"/>
    <w:rsid w:val="4B257D58"/>
    <w:rsid w:val="4B3C3207"/>
    <w:rsid w:val="4B8C2BFF"/>
    <w:rsid w:val="4BB949C8"/>
    <w:rsid w:val="4C205671"/>
    <w:rsid w:val="4C5970BA"/>
    <w:rsid w:val="4C9E1140"/>
    <w:rsid w:val="4CD40998"/>
    <w:rsid w:val="4D2C6CEA"/>
    <w:rsid w:val="4D426A4E"/>
    <w:rsid w:val="4D4B7173"/>
    <w:rsid w:val="4D5869F3"/>
    <w:rsid w:val="4D873CBF"/>
    <w:rsid w:val="4D9B295F"/>
    <w:rsid w:val="4E5E049F"/>
    <w:rsid w:val="4E79234E"/>
    <w:rsid w:val="4EB93137"/>
    <w:rsid w:val="4EC82689"/>
    <w:rsid w:val="4EEA3906"/>
    <w:rsid w:val="4EEF1F8C"/>
    <w:rsid w:val="4F3471FE"/>
    <w:rsid w:val="4F7E1BFB"/>
    <w:rsid w:val="4F884709"/>
    <w:rsid w:val="4F8B568E"/>
    <w:rsid w:val="4F8F7917"/>
    <w:rsid w:val="4FB01748"/>
    <w:rsid w:val="4FC50CEB"/>
    <w:rsid w:val="4FFE59CD"/>
    <w:rsid w:val="500804DB"/>
    <w:rsid w:val="503C7A30"/>
    <w:rsid w:val="50652DF3"/>
    <w:rsid w:val="50C67994"/>
    <w:rsid w:val="50CB601A"/>
    <w:rsid w:val="50FE5570"/>
    <w:rsid w:val="51571481"/>
    <w:rsid w:val="5171202B"/>
    <w:rsid w:val="519F50F9"/>
    <w:rsid w:val="51B23213"/>
    <w:rsid w:val="51B727A0"/>
    <w:rsid w:val="51D13349"/>
    <w:rsid w:val="51E967F2"/>
    <w:rsid w:val="51EA2AE9"/>
    <w:rsid w:val="51ED2C7A"/>
    <w:rsid w:val="52264FD2"/>
    <w:rsid w:val="52530420"/>
    <w:rsid w:val="526C3548"/>
    <w:rsid w:val="527E730F"/>
    <w:rsid w:val="52A77AB9"/>
    <w:rsid w:val="52C51658"/>
    <w:rsid w:val="52CE1F68"/>
    <w:rsid w:val="531D336C"/>
    <w:rsid w:val="532A6DFE"/>
    <w:rsid w:val="534B7333"/>
    <w:rsid w:val="539C16BB"/>
    <w:rsid w:val="53D8021B"/>
    <w:rsid w:val="540135DE"/>
    <w:rsid w:val="54735E9C"/>
    <w:rsid w:val="5489003F"/>
    <w:rsid w:val="54B47D24"/>
    <w:rsid w:val="54B6568B"/>
    <w:rsid w:val="54C833A7"/>
    <w:rsid w:val="55147C23"/>
    <w:rsid w:val="5569512F"/>
    <w:rsid w:val="55785749"/>
    <w:rsid w:val="557C634E"/>
    <w:rsid w:val="5584155C"/>
    <w:rsid w:val="55DD766C"/>
    <w:rsid w:val="563325F9"/>
    <w:rsid w:val="56CB72F5"/>
    <w:rsid w:val="56E26F1A"/>
    <w:rsid w:val="56E46B9A"/>
    <w:rsid w:val="56E77B1E"/>
    <w:rsid w:val="570A485B"/>
    <w:rsid w:val="572E5D14"/>
    <w:rsid w:val="573745ED"/>
    <w:rsid w:val="57376624"/>
    <w:rsid w:val="57494340"/>
    <w:rsid w:val="579D3DCA"/>
    <w:rsid w:val="57D66555"/>
    <w:rsid w:val="57E60D46"/>
    <w:rsid w:val="57EB51CE"/>
    <w:rsid w:val="57FC2EEA"/>
    <w:rsid w:val="5812180A"/>
    <w:rsid w:val="58132B0F"/>
    <w:rsid w:val="589F4C4E"/>
    <w:rsid w:val="58B20DFF"/>
    <w:rsid w:val="59B4540E"/>
    <w:rsid w:val="59C479ED"/>
    <w:rsid w:val="59CC1E60"/>
    <w:rsid w:val="59D52770"/>
    <w:rsid w:val="59E839C3"/>
    <w:rsid w:val="5A1C2EE4"/>
    <w:rsid w:val="5A530E40"/>
    <w:rsid w:val="5AB630E2"/>
    <w:rsid w:val="5ACC7AD7"/>
    <w:rsid w:val="5AD05E8B"/>
    <w:rsid w:val="5BA0525E"/>
    <w:rsid w:val="5BA85EEE"/>
    <w:rsid w:val="5BBB130B"/>
    <w:rsid w:val="5BD966BD"/>
    <w:rsid w:val="5BE661D4"/>
    <w:rsid w:val="5BE81EC4"/>
    <w:rsid w:val="5C4260EC"/>
    <w:rsid w:val="5C526387"/>
    <w:rsid w:val="5C5B3413"/>
    <w:rsid w:val="5C6604D4"/>
    <w:rsid w:val="5C671F7C"/>
    <w:rsid w:val="5C7368BB"/>
    <w:rsid w:val="5C7F48CC"/>
    <w:rsid w:val="5CAE2D84"/>
    <w:rsid w:val="5CB073B4"/>
    <w:rsid w:val="5D0F673A"/>
    <w:rsid w:val="5D643C45"/>
    <w:rsid w:val="5DB54949"/>
    <w:rsid w:val="5DF47CB1"/>
    <w:rsid w:val="5E116299"/>
    <w:rsid w:val="5ED51CE5"/>
    <w:rsid w:val="5F677B93"/>
    <w:rsid w:val="607A0954"/>
    <w:rsid w:val="610E096F"/>
    <w:rsid w:val="611F6EE4"/>
    <w:rsid w:val="614A35AB"/>
    <w:rsid w:val="614D1FB2"/>
    <w:rsid w:val="617C67FE"/>
    <w:rsid w:val="61954924"/>
    <w:rsid w:val="61C06A6D"/>
    <w:rsid w:val="61C144EF"/>
    <w:rsid w:val="61C52EF5"/>
    <w:rsid w:val="62247CAA"/>
    <w:rsid w:val="62285198"/>
    <w:rsid w:val="62325AA7"/>
    <w:rsid w:val="62B81204"/>
    <w:rsid w:val="62BB04F2"/>
    <w:rsid w:val="62BC7C0A"/>
    <w:rsid w:val="62CB39A2"/>
    <w:rsid w:val="62E70A4E"/>
    <w:rsid w:val="630B6611"/>
    <w:rsid w:val="631728A2"/>
    <w:rsid w:val="63220C33"/>
    <w:rsid w:val="639A3D75"/>
    <w:rsid w:val="639B07C3"/>
    <w:rsid w:val="63EB287A"/>
    <w:rsid w:val="64457A91"/>
    <w:rsid w:val="64B435C8"/>
    <w:rsid w:val="656520E7"/>
    <w:rsid w:val="657A208C"/>
    <w:rsid w:val="65D03679"/>
    <w:rsid w:val="66414053"/>
    <w:rsid w:val="66555272"/>
    <w:rsid w:val="66583C79"/>
    <w:rsid w:val="66B17B8A"/>
    <w:rsid w:val="66F12B72"/>
    <w:rsid w:val="672E29D7"/>
    <w:rsid w:val="673E73EE"/>
    <w:rsid w:val="679A7B08"/>
    <w:rsid w:val="67CB3B5A"/>
    <w:rsid w:val="67D975ED"/>
    <w:rsid w:val="67F41180"/>
    <w:rsid w:val="683F6098"/>
    <w:rsid w:val="686B3B33"/>
    <w:rsid w:val="691A07EB"/>
    <w:rsid w:val="69F369E3"/>
    <w:rsid w:val="69F67967"/>
    <w:rsid w:val="6A1B68A2"/>
    <w:rsid w:val="6A2A35A2"/>
    <w:rsid w:val="6A4E5DF8"/>
    <w:rsid w:val="6A7044F7"/>
    <w:rsid w:val="6ADC30DD"/>
    <w:rsid w:val="6AFE4916"/>
    <w:rsid w:val="6B192F42"/>
    <w:rsid w:val="6B2E7664"/>
    <w:rsid w:val="6B6F1752"/>
    <w:rsid w:val="6BCD3CEA"/>
    <w:rsid w:val="6BE2040C"/>
    <w:rsid w:val="6BE47193"/>
    <w:rsid w:val="6C0F6C21"/>
    <w:rsid w:val="6C303D8F"/>
    <w:rsid w:val="6D06056F"/>
    <w:rsid w:val="6D68150D"/>
    <w:rsid w:val="6D8952C5"/>
    <w:rsid w:val="6D915ADE"/>
    <w:rsid w:val="6DA01667"/>
    <w:rsid w:val="6DAE2494"/>
    <w:rsid w:val="6DB231B9"/>
    <w:rsid w:val="6DC14C31"/>
    <w:rsid w:val="6DCC7033"/>
    <w:rsid w:val="6DF645F4"/>
    <w:rsid w:val="6E002985"/>
    <w:rsid w:val="6E442175"/>
    <w:rsid w:val="6E7561C7"/>
    <w:rsid w:val="6E811FDA"/>
    <w:rsid w:val="6EA97AC7"/>
    <w:rsid w:val="6ECD4657"/>
    <w:rsid w:val="6F206660"/>
    <w:rsid w:val="6F383D07"/>
    <w:rsid w:val="6FE67322"/>
    <w:rsid w:val="70030E51"/>
    <w:rsid w:val="70A01FD4"/>
    <w:rsid w:val="70FE236E"/>
    <w:rsid w:val="710245F7"/>
    <w:rsid w:val="71527879"/>
    <w:rsid w:val="71E67397"/>
    <w:rsid w:val="71F9130C"/>
    <w:rsid w:val="72083B25"/>
    <w:rsid w:val="720E21AB"/>
    <w:rsid w:val="7252741C"/>
    <w:rsid w:val="729B6917"/>
    <w:rsid w:val="72E83193"/>
    <w:rsid w:val="72EA6696"/>
    <w:rsid w:val="73131A58"/>
    <w:rsid w:val="73674D66"/>
    <w:rsid w:val="736D6C6F"/>
    <w:rsid w:val="73C62B81"/>
    <w:rsid w:val="73CC6C88"/>
    <w:rsid w:val="73FC19D6"/>
    <w:rsid w:val="741D578E"/>
    <w:rsid w:val="74247B5C"/>
    <w:rsid w:val="744F7262"/>
    <w:rsid w:val="74671085"/>
    <w:rsid w:val="7498405B"/>
    <w:rsid w:val="74B062F3"/>
    <w:rsid w:val="74D43C38"/>
    <w:rsid w:val="751F3D3E"/>
    <w:rsid w:val="752B7ECA"/>
    <w:rsid w:val="75473F77"/>
    <w:rsid w:val="756D7438"/>
    <w:rsid w:val="75F0436F"/>
    <w:rsid w:val="763E3281"/>
    <w:rsid w:val="76505EB2"/>
    <w:rsid w:val="766A2DD4"/>
    <w:rsid w:val="768D4A5B"/>
    <w:rsid w:val="76A9033B"/>
    <w:rsid w:val="76BC155A"/>
    <w:rsid w:val="76F44713"/>
    <w:rsid w:val="770B4B5C"/>
    <w:rsid w:val="77604BAA"/>
    <w:rsid w:val="7764686F"/>
    <w:rsid w:val="77887E9F"/>
    <w:rsid w:val="778C41B1"/>
    <w:rsid w:val="77D67AA8"/>
    <w:rsid w:val="78073AFA"/>
    <w:rsid w:val="784574C1"/>
    <w:rsid w:val="784635DF"/>
    <w:rsid w:val="78745FFF"/>
    <w:rsid w:val="78A413FA"/>
    <w:rsid w:val="791E32C2"/>
    <w:rsid w:val="79310433"/>
    <w:rsid w:val="79884EF0"/>
    <w:rsid w:val="79940D02"/>
    <w:rsid w:val="7A034839"/>
    <w:rsid w:val="7A043D04"/>
    <w:rsid w:val="7A2618F6"/>
    <w:rsid w:val="7A756966"/>
    <w:rsid w:val="7A8C4B1E"/>
    <w:rsid w:val="7A9366A7"/>
    <w:rsid w:val="7AAB3D4E"/>
    <w:rsid w:val="7AC14739"/>
    <w:rsid w:val="7AD2460A"/>
    <w:rsid w:val="7B21178E"/>
    <w:rsid w:val="7B2C0A46"/>
    <w:rsid w:val="7B7B4FB1"/>
    <w:rsid w:val="7B9A1458"/>
    <w:rsid w:val="7BB92170"/>
    <w:rsid w:val="7C160DA1"/>
    <w:rsid w:val="7C1D61AE"/>
    <w:rsid w:val="7C4D0EFB"/>
    <w:rsid w:val="7C975E78"/>
    <w:rsid w:val="7CF65E91"/>
    <w:rsid w:val="7D900029"/>
    <w:rsid w:val="7E83691D"/>
    <w:rsid w:val="7EC9380E"/>
    <w:rsid w:val="7EEE5FCC"/>
    <w:rsid w:val="7F124F07"/>
    <w:rsid w:val="7F5C6600"/>
    <w:rsid w:val="7F9F3259"/>
    <w:rsid w:val="7FA80C7D"/>
    <w:rsid w:val="7FAD2B87"/>
    <w:rsid w:val="7FCD343C"/>
    <w:rsid w:val="7FDB0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customStyle="1" w:styleId="6">
    <w:name w:val="No Spacing"/>
    <w:link w:val="7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7">
    <w:name w:val="无间隔 Char"/>
    <w:basedOn w:val="4"/>
    <w:link w:val="6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810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  <sectRole val="1"/>
    </customSectPr>
    <customSectPr/>
  </customSectProps>
  <customShpExts>
    <customShpInfo spid="_x0000_s1031"/>
    <customShpInfo spid="_x0000_s1032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陈淼</cp:lastModifiedBy>
  <dcterms:modified xsi:type="dcterms:W3CDTF">2019-08-15T08:54:13Z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